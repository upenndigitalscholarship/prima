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17A7EF18" w:rsidR="00594466" w:rsidRPr="008E2CC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proofErr w:type="spellStart"/>
      <w:r w:rsidR="0074392A">
        <w:rPr>
          <w:i/>
          <w:iCs/>
          <w:highlight w:val="lightGray"/>
        </w:rPr>
        <w:t>Viaggio</w:t>
      </w:r>
      <w:proofErr w:type="spellEnd"/>
      <w:r w:rsidR="0074392A">
        <w:rPr>
          <w:i/>
          <w:iCs/>
          <w:highlight w:val="lightGray"/>
        </w:rPr>
        <w:t xml:space="preserve"> sola</w:t>
      </w:r>
      <w:r w:rsidR="008E2CC6" w:rsidRPr="008E2CC6">
        <w:rPr>
          <w:i/>
          <w:iCs/>
          <w:highlight w:val="lightGray"/>
        </w:rPr>
        <w:t xml:space="preserve"> </w:t>
      </w:r>
      <w:r w:rsidR="008E2CC6" w:rsidRPr="008E2CC6">
        <w:rPr>
          <w:highlight w:val="lightGray"/>
        </w:rPr>
        <w:t>(</w:t>
      </w:r>
      <w:r w:rsidR="0074392A">
        <w:rPr>
          <w:highlight w:val="lightGray"/>
        </w:rPr>
        <w:t>Maria Sole Tognazzi</w:t>
      </w:r>
      <w:r w:rsidR="008E2CC6" w:rsidRPr="008E2CC6">
        <w:rPr>
          <w:highlight w:val="lightGray"/>
        </w:rPr>
        <w:t xml:space="preserve">, </w:t>
      </w:r>
      <w:r w:rsidR="0074392A">
        <w:rPr>
          <w:highlight w:val="lightGray"/>
        </w:rPr>
        <w:t>2013</w:t>
      </w:r>
      <w:r w:rsidR="008E2CC6" w:rsidRPr="008E2CC6">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6C45C77"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7205E0" w:rsidRPr="007569D3">
        <w:rPr>
          <w:highlight w:val="lightGray"/>
        </w:rPr>
        <w:t>Film</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5724DC55"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74392A" w:rsidRPr="0074392A">
        <w:rPr>
          <w:highlight w:val="lightGray"/>
        </w:rPr>
        <w:t>The first clip is 1 minute 59 seconds; the second is 1 minute 23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37CC2B70"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4.</w:t>
      </w:r>
      <w:r>
        <w:t xml:space="preserve"> </w:t>
      </w:r>
      <w:r w:rsidR="00CB10DA">
        <w:t xml:space="preserve">Pedagogical purpose of clip: </w:t>
      </w:r>
      <w:r w:rsidR="001908BB" w:rsidRPr="0074392A">
        <w:rPr>
          <w:highlight w:val="lightGray"/>
        </w:rPr>
        <w:t>Students will p</w:t>
      </w:r>
      <w:r w:rsidR="007205E0" w:rsidRPr="0074392A">
        <w:rPr>
          <w:highlight w:val="lightGray"/>
        </w:rPr>
        <w:t xml:space="preserve">ractice </w:t>
      </w:r>
      <w:r w:rsidR="0074392A" w:rsidRPr="0074392A">
        <w:rPr>
          <w:highlight w:val="lightGray"/>
        </w:rPr>
        <w:t xml:space="preserve">conversational skills and deductive skills by watching two clips from </w:t>
      </w:r>
      <w:proofErr w:type="spellStart"/>
      <w:r w:rsidR="0074392A" w:rsidRPr="0074392A">
        <w:rPr>
          <w:i/>
          <w:iCs/>
          <w:highlight w:val="lightGray"/>
        </w:rPr>
        <w:t>Viaggio</w:t>
      </w:r>
      <w:proofErr w:type="spellEnd"/>
      <w:r w:rsidR="0074392A" w:rsidRPr="0074392A">
        <w:rPr>
          <w:i/>
          <w:iCs/>
          <w:highlight w:val="lightGray"/>
        </w:rPr>
        <w:t xml:space="preserve"> sola</w:t>
      </w:r>
      <w:r w:rsidR="0074392A" w:rsidRPr="0074392A">
        <w:rPr>
          <w:highlight w:val="lightGray"/>
        </w:rPr>
        <w:t xml:space="preserve"> (2013) as they interact with the film, respond to comprehension questions, and check their answers with classmates. They are also gaining </w:t>
      </w:r>
      <w:r w:rsidR="0074392A" w:rsidRPr="00B062E5">
        <w:rPr>
          <w:highlight w:val="lightGray"/>
        </w:rPr>
        <w:t>cultural competency</w:t>
      </w:r>
      <w:r w:rsidR="00B062E5" w:rsidRPr="00B062E5">
        <w:rPr>
          <w:highlight w:val="lightGray"/>
        </w:rPr>
        <w:t xml:space="preserve"> in viewing the exchanges between characters and between characters and symbols of luxury.</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4906D112"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C84935">
        <w:rPr>
          <w:highlight w:val="lightGray"/>
        </w:rPr>
        <w:t>We will use th</w:t>
      </w:r>
      <w:r w:rsidR="00FB10FF">
        <w:rPr>
          <w:highlight w:val="lightGray"/>
        </w:rPr>
        <w:t>ese</w:t>
      </w:r>
      <w:r w:rsidR="00026AA7" w:rsidRPr="00C84935">
        <w:rPr>
          <w:highlight w:val="lightGray"/>
        </w:rPr>
        <w:t>s</w:t>
      </w:r>
      <w:r w:rsidR="001908BB" w:rsidRPr="00C84935">
        <w:rPr>
          <w:highlight w:val="lightGray"/>
        </w:rPr>
        <w:t xml:space="preserve"> clip</w:t>
      </w:r>
      <w:r w:rsidR="00FB10FF">
        <w:rPr>
          <w:highlight w:val="lightGray"/>
        </w:rPr>
        <w:t>s</w:t>
      </w:r>
      <w:r w:rsidR="001908BB" w:rsidRPr="00C84935">
        <w:rPr>
          <w:highlight w:val="lightGray"/>
        </w:rPr>
        <w:t xml:space="preserve"> </w:t>
      </w:r>
      <w:r w:rsidR="00C84935" w:rsidRPr="00C84935">
        <w:rPr>
          <w:highlight w:val="lightGray"/>
        </w:rPr>
        <w:t xml:space="preserve">as a way for students to practice </w:t>
      </w:r>
      <w:r w:rsidR="00020610">
        <w:rPr>
          <w:highlight w:val="lightGray"/>
        </w:rPr>
        <w:t>conversational skills and comprehension skills</w:t>
      </w:r>
      <w:r w:rsidR="00FB10FF">
        <w:rPr>
          <w:highlight w:val="lightGray"/>
        </w:rPr>
        <w:t xml:space="preserve"> and introduce them to a romance drama film starring some famous Italian actors (Margherita Buy, Stefano Accorsi)</w:t>
      </w:r>
      <w:r w:rsidR="00E328AC" w:rsidRPr="00E328AC">
        <w:rPr>
          <w:highlight w:val="lightGray"/>
        </w:rPr>
        <w:t>.</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71560481"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FB0881">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36446827"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C84935" w:rsidRPr="00796303">
        <w:rPr>
          <w:highlight w:val="lightGray"/>
        </w:rPr>
        <w:t xml:space="preserve">Yes. </w:t>
      </w:r>
      <w:r w:rsidR="00CB02D3" w:rsidRPr="00CB02D3">
        <w:rPr>
          <w:highlight w:val="lightGray"/>
        </w:rPr>
        <w:t>Students are hearing authentic conversation and watching real interactions between Italians in a professional setting. They are using context clues from the clips to craft responses to comprehension questions and to push their vocabulary about hospitality and traveling.</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738B5BFF"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F10CB8" w:rsidRPr="007569D3">
        <w:rPr>
          <w:highlight w:val="lightGray"/>
        </w:rPr>
        <w:t>The clip</w:t>
      </w:r>
      <w:r w:rsidR="0074392A">
        <w:rPr>
          <w:highlight w:val="lightGray"/>
        </w:rPr>
        <w:t>s total 3 minutes and 22 seconds,</w:t>
      </w:r>
      <w:r w:rsidR="007569D3">
        <w:rPr>
          <w:highlight w:val="lightGray"/>
        </w:rPr>
        <w:t xml:space="preserve"> </w:t>
      </w:r>
      <w:r w:rsidR="0074392A">
        <w:rPr>
          <w:highlight w:val="lightGray"/>
        </w:rPr>
        <w:t xml:space="preserve">which </w:t>
      </w:r>
      <w:r w:rsidR="00F10CB8" w:rsidRPr="007569D3">
        <w:rPr>
          <w:highlight w:val="lightGray"/>
        </w:rPr>
        <w:t>reflects</w:t>
      </w:r>
      <w:r w:rsidR="00A006C5" w:rsidRPr="007569D3">
        <w:rPr>
          <w:highlight w:val="lightGray"/>
        </w:rPr>
        <w:t xml:space="preserve"> </w:t>
      </w:r>
      <w:r w:rsidR="00C94519" w:rsidRPr="007569D3">
        <w:rPr>
          <w:highlight w:val="lightGray"/>
        </w:rPr>
        <w:t xml:space="preserve">about </w:t>
      </w:r>
      <w:r w:rsidR="00E328AC">
        <w:rPr>
          <w:highlight w:val="lightGray"/>
        </w:rPr>
        <w:t>4</w:t>
      </w:r>
      <w:r w:rsidR="00F10CB8" w:rsidRPr="007569D3">
        <w:rPr>
          <w:highlight w:val="lightGray"/>
        </w:rPr>
        <w:t>% of the film (</w:t>
      </w:r>
      <w:r w:rsidR="0074392A">
        <w:rPr>
          <w:highlight w:val="lightGray"/>
        </w:rPr>
        <w:t>1</w:t>
      </w:r>
      <w:r w:rsidR="00F10CB8" w:rsidRPr="007569D3">
        <w:rPr>
          <w:highlight w:val="lightGray"/>
        </w:rPr>
        <w:t xml:space="preserve"> hour, </w:t>
      </w:r>
      <w:r w:rsidR="0074392A">
        <w:rPr>
          <w:highlight w:val="lightGray"/>
        </w:rPr>
        <w:t>25</w:t>
      </w:r>
      <w:r w:rsidR="00F10CB8" w:rsidRPr="007569D3">
        <w:rPr>
          <w:highlight w:val="lightGray"/>
        </w:rPr>
        <w:t xml:space="preserve"> minutes).</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02294D47"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59435C" w:rsidRPr="0051003E">
        <w:rPr>
          <w:highlight w:val="lightGray"/>
        </w:rPr>
        <w:t>The first clip (the opening credits scene) serves to establish Irene’s life as an inspector of a luxury hotel and offers a view into the kind of life she leads.</w:t>
      </w:r>
      <w:r w:rsidR="00020610" w:rsidRPr="0051003E">
        <w:rPr>
          <w:highlight w:val="lightGray"/>
        </w:rPr>
        <w:t xml:space="preserve"> The second clip shows how she conducts her business and the particularities required for the hotel and its staff to maintain its five-star status.</w:t>
      </w:r>
      <w:r w:rsidR="0051003E" w:rsidRPr="0051003E">
        <w:rPr>
          <w:highlight w:val="lightGray"/>
        </w:rPr>
        <w:t xml:space="preserve"> Students will use examples from the two clips to justify their responses.</w:t>
      </w:r>
    </w:p>
    <w:p w14:paraId="47A7BD11" w14:textId="72F4FCB2" w:rsidR="00465629" w:rsidRDefault="00AD23E1" w:rsidP="00123B8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090D13BD" w14:textId="7FE486CA" w:rsidR="00465629" w:rsidRPr="00123B88"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rPr>
          <w:highlight w:val="lightGray"/>
        </w:rPr>
      </w:pPr>
      <w:r>
        <w:rPr>
          <w:b/>
          <w:bCs/>
        </w:rPr>
        <w:t xml:space="preserve">9. </w:t>
      </w:r>
      <w:r w:rsidR="00AD23E1">
        <w:t xml:space="preserve">What is the effect of this use of the copyrighted work upon the market potential of the original work? (Does this </w:t>
      </w:r>
      <w:r w:rsidR="00F21219">
        <w:t>a</w:t>
      </w:r>
      <w:r w:rsidR="00AD23E1">
        <w:t xml:space="preserve">ffect sales or distribution of original work or act as competition to original source material?) </w:t>
      </w:r>
      <w:r w:rsidR="00A006C5" w:rsidRPr="00F949B6">
        <w:rPr>
          <w:highlight w:val="lightGray"/>
        </w:rPr>
        <w:t xml:space="preserve">This </w:t>
      </w:r>
      <w:r w:rsidR="009074CF" w:rsidRPr="00F949B6">
        <w:rPr>
          <w:highlight w:val="lightGray"/>
        </w:rPr>
        <w:t xml:space="preserve">short </w:t>
      </w:r>
      <w:r w:rsidR="00A006C5" w:rsidRPr="00F949B6">
        <w:rPr>
          <w:highlight w:val="lightGray"/>
        </w:rPr>
        <w:t xml:space="preserve">clip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The film is </w:t>
      </w:r>
      <w:r w:rsidR="00F949B6" w:rsidRPr="00F949B6">
        <w:rPr>
          <w:highlight w:val="lightGray"/>
        </w:rPr>
        <w:t>a</w:t>
      </w:r>
      <w:r w:rsidR="00123B88">
        <w:rPr>
          <w:highlight w:val="lightGray"/>
        </w:rPr>
        <w:t xml:space="preserve"> </w:t>
      </w:r>
      <w:r w:rsidR="00EE1FB0">
        <w:rPr>
          <w:highlight w:val="lightGray"/>
        </w:rPr>
        <w:t>romantic drama</w:t>
      </w:r>
      <w:r w:rsidR="00CB02D3">
        <w:rPr>
          <w:highlight w:val="lightGray"/>
        </w:rPr>
        <w:t xml:space="preserve"> about </w:t>
      </w:r>
      <w:r w:rsidR="00EE1FB0">
        <w:rPr>
          <w:highlight w:val="lightGray"/>
        </w:rPr>
        <w:t xml:space="preserve">a woman whose job is to live a five-star life </w:t>
      </w:r>
      <w:r w:rsidR="00F212D2">
        <w:rPr>
          <w:highlight w:val="lightGray"/>
        </w:rPr>
        <w:t>and her realization that a life of luxury does not equate to a life of happiness.</w:t>
      </w:r>
      <w:r w:rsidR="00123B88">
        <w:rPr>
          <w:highlight w:val="lightGray"/>
        </w:rPr>
        <w:t xml:space="preserve"> </w:t>
      </w:r>
      <w:r w:rsidR="00F212D2">
        <w:rPr>
          <w:highlight w:val="lightGray"/>
        </w:rPr>
        <w:t>The film</w:t>
      </w:r>
      <w:r w:rsidR="00F949B6" w:rsidRPr="00F949B6">
        <w:rPr>
          <w:highlight w:val="lightGray"/>
        </w:rPr>
        <w:t xml:space="preserve"> is intended for a general, Italian audience</w:t>
      </w:r>
      <w:r w:rsidR="002F500E">
        <w:rPr>
          <w:highlight w:val="lightGray"/>
        </w:rPr>
        <w:t>,</w:t>
      </w:r>
      <w:r w:rsidR="00F949B6">
        <w:rPr>
          <w:highlight w:val="lightGray"/>
        </w:rPr>
        <w:t xml:space="preserve"> for the purpose of entertainment</w:t>
      </w:r>
      <w:r w:rsidR="00F949B6" w:rsidRPr="00F949B6">
        <w:rPr>
          <w:highlight w:val="lightGray"/>
        </w:rPr>
        <w:t>. The clip</w:t>
      </w:r>
      <w:r w:rsidR="00EE1FB0">
        <w:rPr>
          <w:highlight w:val="lightGray"/>
        </w:rPr>
        <w:t>s</w:t>
      </w:r>
      <w:r w:rsidR="00F949B6" w:rsidRPr="00F949B6">
        <w:rPr>
          <w:highlight w:val="lightGray"/>
        </w:rPr>
        <w:t xml:space="preserve"> we will use in class</w:t>
      </w:r>
      <w:r w:rsidR="00123B88">
        <w:rPr>
          <w:highlight w:val="lightGray"/>
        </w:rPr>
        <w:t xml:space="preserve"> serve</w:t>
      </w:r>
      <w:r w:rsidR="00EE1FB0">
        <w:rPr>
          <w:highlight w:val="lightGray"/>
        </w:rPr>
        <w:t xml:space="preserve"> to reinforce conversational skills and comprehension skills, strengthening students</w:t>
      </w:r>
      <w:r w:rsidR="00160994">
        <w:rPr>
          <w:highlight w:val="lightGray"/>
        </w:rPr>
        <w:t>’</w:t>
      </w:r>
      <w:r w:rsidR="00EE1FB0">
        <w:rPr>
          <w:highlight w:val="lightGray"/>
        </w:rPr>
        <w:t xml:space="preserve"> abilities to create authentic discussion.</w:t>
      </w:r>
    </w:p>
    <w:p w14:paraId="291D2D37" w14:textId="77777777" w:rsidR="0040136B" w:rsidRDefault="0040136B" w:rsidP="00C017C5">
      <w:pPr>
        <w:rPr>
          <w:b/>
          <w:bCs/>
        </w:rPr>
      </w:pPr>
    </w:p>
    <w:p w14:paraId="5F5C4E50" w14:textId="4BCAA669" w:rsidR="0040136B" w:rsidRDefault="0040136B" w:rsidP="00C017C5">
      <w:pPr>
        <w:rPr>
          <w:b/>
          <w:bCs/>
        </w:rPr>
      </w:pPr>
    </w:p>
    <w:p w14:paraId="385EED93" w14:textId="2CCCFBAB" w:rsidR="00A006C5" w:rsidRDefault="00A006C5" w:rsidP="00C017C5">
      <w:pPr>
        <w:rPr>
          <w:b/>
          <w:bCs/>
        </w:rPr>
      </w:pPr>
    </w:p>
    <w:p w14:paraId="4EDF8BBD" w14:textId="7100A979" w:rsidR="00A006C5" w:rsidRDefault="00A006C5" w:rsidP="00C017C5">
      <w:pPr>
        <w:rPr>
          <w:b/>
          <w:bCs/>
        </w:rPr>
      </w:pPr>
    </w:p>
    <w:p w14:paraId="6A6FFC3B" w14:textId="0FD76EA0" w:rsidR="00A006C5" w:rsidRDefault="00A006C5" w:rsidP="00C017C5">
      <w:pPr>
        <w:rPr>
          <w:b/>
          <w:bCs/>
        </w:rPr>
      </w:pPr>
    </w:p>
    <w:p w14:paraId="56BBB210" w14:textId="79AAE3A7" w:rsidR="00EE1FB0" w:rsidRDefault="00EE1FB0" w:rsidP="00C017C5">
      <w:pPr>
        <w:rPr>
          <w:b/>
          <w:bCs/>
        </w:rPr>
      </w:pPr>
    </w:p>
    <w:p w14:paraId="2BEC87B0" w14:textId="2C1E34E5" w:rsidR="00EE1FB0" w:rsidRDefault="00EE1FB0" w:rsidP="00C017C5">
      <w:pPr>
        <w:rPr>
          <w:b/>
          <w:bCs/>
        </w:rPr>
      </w:pPr>
    </w:p>
    <w:p w14:paraId="1DDFF362" w14:textId="3388C74D" w:rsidR="00EE1FB0" w:rsidRDefault="00EE1FB0" w:rsidP="00C017C5">
      <w:pPr>
        <w:rPr>
          <w:b/>
          <w:bCs/>
        </w:rPr>
      </w:pPr>
    </w:p>
    <w:p w14:paraId="41765D12" w14:textId="77777777" w:rsidR="00EE1FB0" w:rsidRDefault="00EE1FB0"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5BFF9" w14:textId="77777777" w:rsidR="00FC1EDA" w:rsidRDefault="00FC1EDA" w:rsidP="00FA1669">
      <w:r>
        <w:separator/>
      </w:r>
    </w:p>
  </w:endnote>
  <w:endnote w:type="continuationSeparator" w:id="0">
    <w:p w14:paraId="2D556420" w14:textId="77777777" w:rsidR="00FC1EDA" w:rsidRDefault="00FC1EDA"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03F42" w14:textId="77777777" w:rsidR="00FC1EDA" w:rsidRDefault="00FC1EDA" w:rsidP="00FA1669">
      <w:r>
        <w:separator/>
      </w:r>
    </w:p>
  </w:footnote>
  <w:footnote w:type="continuationSeparator" w:id="0">
    <w:p w14:paraId="0B340884" w14:textId="77777777" w:rsidR="00FC1EDA" w:rsidRDefault="00FC1EDA"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10"/>
    <w:rsid w:val="00026AA7"/>
    <w:rsid w:val="00041C4B"/>
    <w:rsid w:val="00060C2C"/>
    <w:rsid w:val="00066094"/>
    <w:rsid w:val="00123B88"/>
    <w:rsid w:val="00160994"/>
    <w:rsid w:val="00160D4F"/>
    <w:rsid w:val="001908BB"/>
    <w:rsid w:val="001D5337"/>
    <w:rsid w:val="001F185F"/>
    <w:rsid w:val="002472E5"/>
    <w:rsid w:val="00253C3B"/>
    <w:rsid w:val="002F500E"/>
    <w:rsid w:val="00324032"/>
    <w:rsid w:val="00331693"/>
    <w:rsid w:val="003B239C"/>
    <w:rsid w:val="003B2F14"/>
    <w:rsid w:val="003C4B65"/>
    <w:rsid w:val="0040136B"/>
    <w:rsid w:val="00465629"/>
    <w:rsid w:val="004C0B1E"/>
    <w:rsid w:val="0051003E"/>
    <w:rsid w:val="00520830"/>
    <w:rsid w:val="0059435C"/>
    <w:rsid w:val="00594466"/>
    <w:rsid w:val="0059453D"/>
    <w:rsid w:val="007205E0"/>
    <w:rsid w:val="0074392A"/>
    <w:rsid w:val="00747E3F"/>
    <w:rsid w:val="007569D3"/>
    <w:rsid w:val="00787DB9"/>
    <w:rsid w:val="00796303"/>
    <w:rsid w:val="00866E3A"/>
    <w:rsid w:val="008E2CC6"/>
    <w:rsid w:val="009074CF"/>
    <w:rsid w:val="00921377"/>
    <w:rsid w:val="009872F8"/>
    <w:rsid w:val="009B58FC"/>
    <w:rsid w:val="009E4095"/>
    <w:rsid w:val="00A006C5"/>
    <w:rsid w:val="00A02DAD"/>
    <w:rsid w:val="00A21C24"/>
    <w:rsid w:val="00A31687"/>
    <w:rsid w:val="00A43D45"/>
    <w:rsid w:val="00A55FA6"/>
    <w:rsid w:val="00A7043D"/>
    <w:rsid w:val="00AD23E1"/>
    <w:rsid w:val="00B062E5"/>
    <w:rsid w:val="00B11AFA"/>
    <w:rsid w:val="00C017C5"/>
    <w:rsid w:val="00C02464"/>
    <w:rsid w:val="00C144AF"/>
    <w:rsid w:val="00C84935"/>
    <w:rsid w:val="00C94519"/>
    <w:rsid w:val="00CA784A"/>
    <w:rsid w:val="00CB02D3"/>
    <w:rsid w:val="00CB10DA"/>
    <w:rsid w:val="00CE55E7"/>
    <w:rsid w:val="00D138AA"/>
    <w:rsid w:val="00D432E4"/>
    <w:rsid w:val="00DA2645"/>
    <w:rsid w:val="00DA3107"/>
    <w:rsid w:val="00DA6636"/>
    <w:rsid w:val="00E328AC"/>
    <w:rsid w:val="00EE1FB0"/>
    <w:rsid w:val="00EF5FC1"/>
    <w:rsid w:val="00F10CB8"/>
    <w:rsid w:val="00F21219"/>
    <w:rsid w:val="00F212D2"/>
    <w:rsid w:val="00F949B6"/>
    <w:rsid w:val="00FA1669"/>
    <w:rsid w:val="00FB0881"/>
    <w:rsid w:val="00FB10FF"/>
    <w:rsid w:val="00FC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195</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31</cp:revision>
  <dcterms:created xsi:type="dcterms:W3CDTF">2022-08-11T18:52:00Z</dcterms:created>
  <dcterms:modified xsi:type="dcterms:W3CDTF">2022-11-27T17:27:00Z</dcterms:modified>
</cp:coreProperties>
</file>