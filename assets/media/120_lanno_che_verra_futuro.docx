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CF7C4" w14:textId="77777777" w:rsidR="00FA1669" w:rsidRDefault="00FA1669"/>
    <w:p w14:paraId="67C9DD69" w14:textId="77777777" w:rsidR="00B11AFA" w:rsidRDefault="00B11AFA"/>
    <w:p w14:paraId="464002B9" w14:textId="77777777" w:rsidR="00B11AFA" w:rsidRDefault="00B11AFA"/>
    <w:p w14:paraId="20B55D88" w14:textId="77777777" w:rsidR="00C02464" w:rsidRPr="00C02464" w:rsidRDefault="00C02464" w:rsidP="00C144AF">
      <w:pPr>
        <w:rPr>
          <w:b/>
          <w:bCs/>
        </w:rPr>
      </w:pPr>
      <w:r>
        <w:rPr>
          <w:b/>
          <w:bCs/>
        </w:rPr>
        <w:t>PART A: MEDIA SUBMISSION INFORMATION</w:t>
      </w:r>
    </w:p>
    <w:p w14:paraId="68D1FA94" w14:textId="77777777" w:rsidR="00C02464" w:rsidRDefault="00C02464" w:rsidP="00C144AF"/>
    <w:p w14:paraId="5A86E73E" w14:textId="2D759E48" w:rsidR="00594466" w:rsidRPr="008E2CC6" w:rsidRDefault="00AD23E1" w:rsidP="00AD23E1">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1.</w:t>
      </w:r>
      <w:r>
        <w:t xml:space="preserve"> </w:t>
      </w:r>
      <w:r w:rsidR="00594466">
        <w:t>Name of Source Media:</w:t>
      </w:r>
      <w:r w:rsidR="007205E0">
        <w:t xml:space="preserve"> </w:t>
      </w:r>
      <w:r w:rsidR="00C02A35">
        <w:rPr>
          <w:highlight w:val="lightGray"/>
        </w:rPr>
        <w:t>“</w:t>
      </w:r>
      <w:proofErr w:type="spellStart"/>
      <w:r w:rsidR="00B97795">
        <w:rPr>
          <w:highlight w:val="lightGray"/>
        </w:rPr>
        <w:t>L’anno</w:t>
      </w:r>
      <w:proofErr w:type="spellEnd"/>
      <w:r w:rsidR="00B97795">
        <w:rPr>
          <w:highlight w:val="lightGray"/>
        </w:rPr>
        <w:t xml:space="preserve"> </w:t>
      </w:r>
      <w:proofErr w:type="spellStart"/>
      <w:r w:rsidR="00B97795">
        <w:rPr>
          <w:highlight w:val="lightGray"/>
        </w:rPr>
        <w:t>che</w:t>
      </w:r>
      <w:proofErr w:type="spellEnd"/>
      <w:r w:rsidR="00B97795">
        <w:rPr>
          <w:highlight w:val="lightGray"/>
        </w:rPr>
        <w:t xml:space="preserve"> </w:t>
      </w:r>
      <w:proofErr w:type="spellStart"/>
      <w:r w:rsidR="00B97795">
        <w:rPr>
          <w:highlight w:val="lightGray"/>
        </w:rPr>
        <w:t>verrà</w:t>
      </w:r>
      <w:proofErr w:type="spellEnd"/>
      <w:r w:rsidR="00C02A35">
        <w:rPr>
          <w:highlight w:val="lightGray"/>
        </w:rPr>
        <w:t>”</w:t>
      </w:r>
      <w:r w:rsidR="008E2CC6" w:rsidRPr="008E2CC6">
        <w:rPr>
          <w:i/>
          <w:iCs/>
          <w:highlight w:val="lightGray"/>
        </w:rPr>
        <w:t xml:space="preserve"> </w:t>
      </w:r>
      <w:r w:rsidR="008E2CC6" w:rsidRPr="008E2CC6">
        <w:rPr>
          <w:highlight w:val="lightGray"/>
        </w:rPr>
        <w:t>(</w:t>
      </w:r>
      <w:r w:rsidR="0083653E">
        <w:rPr>
          <w:highlight w:val="lightGray"/>
        </w:rPr>
        <w:t xml:space="preserve">song by </w:t>
      </w:r>
      <w:r w:rsidR="00B97795">
        <w:rPr>
          <w:highlight w:val="lightGray"/>
        </w:rPr>
        <w:t>Lucio</w:t>
      </w:r>
      <w:r w:rsidR="00C02A35">
        <w:rPr>
          <w:highlight w:val="lightGray"/>
        </w:rPr>
        <w:t xml:space="preserve"> </w:t>
      </w:r>
      <w:r w:rsidR="00B97795">
        <w:rPr>
          <w:highlight w:val="lightGray"/>
        </w:rPr>
        <w:t>Dalla</w:t>
      </w:r>
      <w:r w:rsidR="008E2CC6" w:rsidRPr="008E2CC6">
        <w:rPr>
          <w:highlight w:val="lightGray"/>
        </w:rPr>
        <w:t xml:space="preserve">, </w:t>
      </w:r>
      <w:r w:rsidR="00B97795">
        <w:rPr>
          <w:highlight w:val="lightGray"/>
        </w:rPr>
        <w:t>1979</w:t>
      </w:r>
      <w:r w:rsidR="008E2CC6" w:rsidRPr="008E2CC6">
        <w:rPr>
          <w:highlight w:val="lightGray"/>
        </w:rPr>
        <w:t>)</w:t>
      </w:r>
    </w:p>
    <w:p w14:paraId="04620972"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40111EAD" w14:textId="643E6140" w:rsidR="00594466"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2.</w:t>
      </w:r>
      <w:r>
        <w:t xml:space="preserve"> </w:t>
      </w:r>
      <w:r w:rsidR="00CB10DA">
        <w:t xml:space="preserve">Where was source media acquired: </w:t>
      </w:r>
      <w:r w:rsidR="0083653E" w:rsidRPr="0083653E">
        <w:rPr>
          <w:highlight w:val="lightGray"/>
        </w:rPr>
        <w:t>YouTube</w:t>
      </w:r>
    </w:p>
    <w:p w14:paraId="6BD29887"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09327067" w14:textId="024EE083" w:rsidR="00CB10DA"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3.</w:t>
      </w:r>
      <w:r>
        <w:t xml:space="preserve"> </w:t>
      </w:r>
      <w:r w:rsidR="00CB10DA">
        <w:t xml:space="preserve">Duration of clip taken from source media: </w:t>
      </w:r>
      <w:r w:rsidR="00B97795">
        <w:rPr>
          <w:highlight w:val="lightGray"/>
        </w:rPr>
        <w:t>4</w:t>
      </w:r>
      <w:r w:rsidR="00902532">
        <w:rPr>
          <w:highlight w:val="lightGray"/>
        </w:rPr>
        <w:t xml:space="preserve"> minutes, 3</w:t>
      </w:r>
      <w:r w:rsidR="00B97795">
        <w:rPr>
          <w:highlight w:val="lightGray"/>
        </w:rPr>
        <w:t>5</w:t>
      </w:r>
      <w:r w:rsidR="00C84935" w:rsidRPr="00C84935">
        <w:rPr>
          <w:highlight w:val="lightGray"/>
        </w:rPr>
        <w:t xml:space="preserve"> seconds</w:t>
      </w:r>
    </w:p>
    <w:p w14:paraId="6F0ECE8C"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2616B45E" w14:textId="283EF37E" w:rsidR="00CB10DA"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4.</w:t>
      </w:r>
      <w:r>
        <w:t xml:space="preserve"> </w:t>
      </w:r>
      <w:r w:rsidR="00CB10DA">
        <w:t xml:space="preserve">Pedagogical purpose of clip: </w:t>
      </w:r>
      <w:r w:rsidR="001908BB" w:rsidRPr="007569D3">
        <w:rPr>
          <w:highlight w:val="lightGray"/>
        </w:rPr>
        <w:t>Students will p</w:t>
      </w:r>
      <w:r w:rsidR="007205E0" w:rsidRPr="007569D3">
        <w:rPr>
          <w:highlight w:val="lightGray"/>
        </w:rPr>
        <w:t xml:space="preserve">ractice </w:t>
      </w:r>
      <w:r w:rsidR="00902532">
        <w:rPr>
          <w:highlight w:val="lightGray"/>
        </w:rPr>
        <w:t xml:space="preserve">future tense conjugations by filling in the correct verb as they listen to </w:t>
      </w:r>
      <w:r w:rsidR="00B97795">
        <w:rPr>
          <w:highlight w:val="lightGray"/>
        </w:rPr>
        <w:t>Dalla’s</w:t>
      </w:r>
      <w:r w:rsidR="00902532">
        <w:rPr>
          <w:highlight w:val="lightGray"/>
        </w:rPr>
        <w:t xml:space="preserve"> song</w:t>
      </w:r>
      <w:r w:rsidR="0083653E">
        <w:rPr>
          <w:highlight w:val="lightGray"/>
        </w:rPr>
        <w:t xml:space="preserve"> and </w:t>
      </w:r>
      <w:r w:rsidR="00B97795">
        <w:rPr>
          <w:highlight w:val="lightGray"/>
        </w:rPr>
        <w:t>respond to comprehension questions from the lyrics</w:t>
      </w:r>
      <w:r w:rsidR="00C84935" w:rsidRPr="00E328AC">
        <w:rPr>
          <w:highlight w:val="lightGray"/>
        </w:rPr>
        <w:t>.</w:t>
      </w:r>
      <w:r w:rsidR="00C84935">
        <w:t xml:space="preserve"> </w:t>
      </w:r>
    </w:p>
    <w:p w14:paraId="50123604"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65AF164F" w14:textId="528EA0BA" w:rsidR="00594466"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5.</w:t>
      </w:r>
      <w:r>
        <w:t xml:space="preserve"> </w:t>
      </w:r>
      <w:r w:rsidR="00CB10DA">
        <w:t xml:space="preserve">Have you acquired permission from creator to use clip? Yes </w:t>
      </w:r>
      <w:r w:rsidR="00CB10DA">
        <w:fldChar w:fldCharType="begin">
          <w:ffData>
            <w:name w:val="Check1"/>
            <w:enabled/>
            <w:calcOnExit w:val="0"/>
            <w:checkBox>
              <w:sizeAuto/>
              <w:default w:val="0"/>
            </w:checkBox>
          </w:ffData>
        </w:fldChar>
      </w:r>
      <w:bookmarkStart w:id="0" w:name="Check1"/>
      <w:r w:rsidR="00CB10DA">
        <w:instrText xml:space="preserve"> FORMCHECKBOX </w:instrText>
      </w:r>
      <w:r w:rsidR="00000000">
        <w:fldChar w:fldCharType="separate"/>
      </w:r>
      <w:r w:rsidR="00CB10DA">
        <w:fldChar w:fldCharType="end"/>
      </w:r>
      <w:bookmarkEnd w:id="0"/>
      <w:r w:rsidR="00CB10DA">
        <w:t xml:space="preserve"> No </w:t>
      </w:r>
      <w:r w:rsidR="007205E0">
        <w:fldChar w:fldCharType="begin">
          <w:ffData>
            <w:name w:val="Check2"/>
            <w:enabled/>
            <w:calcOnExit w:val="0"/>
            <w:checkBox>
              <w:sizeAuto/>
              <w:default w:val="1"/>
            </w:checkBox>
          </w:ffData>
        </w:fldChar>
      </w:r>
      <w:bookmarkStart w:id="1" w:name="Check2"/>
      <w:r w:rsidR="007205E0">
        <w:instrText xml:space="preserve"> FORMCHECKBOX </w:instrText>
      </w:r>
      <w:r w:rsidR="00000000">
        <w:fldChar w:fldCharType="separate"/>
      </w:r>
      <w:r w:rsidR="007205E0">
        <w:fldChar w:fldCharType="end"/>
      </w:r>
      <w:bookmarkEnd w:id="1"/>
      <w:r w:rsidR="00CB10DA">
        <w:t xml:space="preserve"> Pending </w:t>
      </w:r>
      <w:r w:rsidR="00CB10DA">
        <w:fldChar w:fldCharType="begin">
          <w:ffData>
            <w:name w:val="Check3"/>
            <w:enabled/>
            <w:calcOnExit w:val="0"/>
            <w:checkBox>
              <w:sizeAuto/>
              <w:default w:val="0"/>
            </w:checkBox>
          </w:ffData>
        </w:fldChar>
      </w:r>
      <w:bookmarkStart w:id="2" w:name="Check3"/>
      <w:r w:rsidR="00CB10DA">
        <w:instrText xml:space="preserve"> FORMCHECKBOX </w:instrText>
      </w:r>
      <w:r w:rsidR="00000000">
        <w:fldChar w:fldCharType="separate"/>
      </w:r>
      <w:r w:rsidR="00CB10DA">
        <w:fldChar w:fldCharType="end"/>
      </w:r>
      <w:bookmarkEnd w:id="2"/>
    </w:p>
    <w:p w14:paraId="08F7D342" w14:textId="77777777" w:rsidR="009E4095" w:rsidRDefault="009E4095"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26703670" w14:textId="77777777" w:rsidR="009E4095" w:rsidRDefault="009E4095" w:rsidP="009E4095">
      <w:pPr>
        <w:framePr w:hSpace="180" w:wrap="around" w:vAnchor="text" w:hAnchor="text" w:y="1"/>
        <w:pBdr>
          <w:top w:val="single" w:sz="6" w:space="1" w:color="auto"/>
          <w:left w:val="single" w:sz="6" w:space="1" w:color="auto"/>
          <w:bottom w:val="single" w:sz="6" w:space="1" w:color="auto"/>
          <w:right w:val="single" w:sz="6" w:space="1" w:color="auto"/>
        </w:pBdr>
      </w:pPr>
      <w:r>
        <w:t xml:space="preserve">If “YES” please include copy of permission in your form submission and proceed to PART C: AFFIDAVIT at bottom of form. If “NO” please proceed to PART B: FAIR USE JUSTIFICATION questions below.  </w:t>
      </w:r>
    </w:p>
    <w:p w14:paraId="39E527A7" w14:textId="77777777" w:rsidR="009E4095" w:rsidRDefault="009E4095"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02724B8E" w14:textId="75C936FD" w:rsidR="00A006C5" w:rsidRDefault="00A006C5" w:rsidP="00C144AF">
      <w:pPr>
        <w:rPr>
          <w:b/>
          <w:bCs/>
        </w:rPr>
      </w:pPr>
    </w:p>
    <w:p w14:paraId="434F6ECA" w14:textId="595A14EC" w:rsidR="00A006C5" w:rsidRDefault="00A006C5" w:rsidP="00C144AF">
      <w:pPr>
        <w:rPr>
          <w:b/>
          <w:bCs/>
        </w:rPr>
      </w:pPr>
    </w:p>
    <w:p w14:paraId="6FE17DE5" w14:textId="38A7A411" w:rsidR="00A006C5" w:rsidRDefault="00A006C5" w:rsidP="00C144AF">
      <w:pPr>
        <w:rPr>
          <w:b/>
          <w:bCs/>
        </w:rPr>
      </w:pPr>
    </w:p>
    <w:p w14:paraId="124DECFB" w14:textId="528913A0" w:rsidR="00A006C5" w:rsidRDefault="00A006C5" w:rsidP="00C144AF">
      <w:pPr>
        <w:rPr>
          <w:b/>
          <w:bCs/>
        </w:rPr>
      </w:pPr>
    </w:p>
    <w:p w14:paraId="6FC2D509" w14:textId="2073BA66" w:rsidR="00A006C5" w:rsidRDefault="00A006C5" w:rsidP="00C144AF">
      <w:pPr>
        <w:rPr>
          <w:b/>
          <w:bCs/>
        </w:rPr>
      </w:pPr>
    </w:p>
    <w:p w14:paraId="12C2A5E9" w14:textId="5063A0BA" w:rsidR="00A006C5" w:rsidRDefault="00A006C5" w:rsidP="00C144AF">
      <w:pPr>
        <w:rPr>
          <w:b/>
          <w:bCs/>
        </w:rPr>
      </w:pPr>
    </w:p>
    <w:p w14:paraId="1919EB8B" w14:textId="126E0386" w:rsidR="00A006C5" w:rsidRDefault="00A006C5" w:rsidP="00C144AF">
      <w:pPr>
        <w:rPr>
          <w:b/>
          <w:bCs/>
        </w:rPr>
      </w:pPr>
    </w:p>
    <w:p w14:paraId="2189DEDC" w14:textId="413753B8" w:rsidR="00A006C5" w:rsidRDefault="00A006C5" w:rsidP="00C144AF">
      <w:pPr>
        <w:rPr>
          <w:b/>
          <w:bCs/>
        </w:rPr>
      </w:pPr>
    </w:p>
    <w:p w14:paraId="37B557CB" w14:textId="6E9990D0" w:rsidR="00A006C5" w:rsidRDefault="00A006C5" w:rsidP="00C144AF">
      <w:pPr>
        <w:rPr>
          <w:b/>
          <w:bCs/>
        </w:rPr>
      </w:pPr>
    </w:p>
    <w:p w14:paraId="145566CA" w14:textId="2B55042A" w:rsidR="00026AA7" w:rsidRDefault="00026AA7" w:rsidP="00C144AF">
      <w:pPr>
        <w:rPr>
          <w:b/>
          <w:bCs/>
        </w:rPr>
      </w:pPr>
    </w:p>
    <w:p w14:paraId="778D7C3F" w14:textId="09E4778C" w:rsidR="00026AA7" w:rsidRDefault="00026AA7" w:rsidP="00C144AF">
      <w:pPr>
        <w:rPr>
          <w:b/>
          <w:bCs/>
        </w:rPr>
      </w:pPr>
    </w:p>
    <w:p w14:paraId="1CCAF6AD" w14:textId="316602E5" w:rsidR="00026AA7" w:rsidRDefault="00026AA7" w:rsidP="00C144AF">
      <w:pPr>
        <w:rPr>
          <w:b/>
          <w:bCs/>
        </w:rPr>
      </w:pPr>
    </w:p>
    <w:p w14:paraId="3189DFF0" w14:textId="1160BE60" w:rsidR="00026AA7" w:rsidRDefault="00026AA7" w:rsidP="00C144AF">
      <w:pPr>
        <w:rPr>
          <w:b/>
          <w:bCs/>
        </w:rPr>
      </w:pPr>
    </w:p>
    <w:p w14:paraId="47742797" w14:textId="4E1FA6F8" w:rsidR="00026AA7" w:rsidRDefault="00026AA7" w:rsidP="00C144AF">
      <w:pPr>
        <w:rPr>
          <w:b/>
          <w:bCs/>
        </w:rPr>
      </w:pPr>
    </w:p>
    <w:p w14:paraId="2F554D24" w14:textId="767D17C5" w:rsidR="00026AA7" w:rsidRDefault="00026AA7" w:rsidP="00C144AF">
      <w:pPr>
        <w:rPr>
          <w:b/>
          <w:bCs/>
        </w:rPr>
      </w:pPr>
    </w:p>
    <w:p w14:paraId="3805DB86" w14:textId="53C3805D" w:rsidR="00026AA7" w:rsidRDefault="00026AA7" w:rsidP="00C144AF">
      <w:pPr>
        <w:rPr>
          <w:b/>
          <w:bCs/>
        </w:rPr>
      </w:pPr>
    </w:p>
    <w:p w14:paraId="0E206414" w14:textId="0BAC0326" w:rsidR="00026AA7" w:rsidRDefault="00026AA7" w:rsidP="00C144AF">
      <w:pPr>
        <w:rPr>
          <w:b/>
          <w:bCs/>
        </w:rPr>
      </w:pPr>
    </w:p>
    <w:p w14:paraId="61017EE7" w14:textId="116E434E" w:rsidR="00026AA7" w:rsidRDefault="00026AA7" w:rsidP="00C144AF">
      <w:pPr>
        <w:rPr>
          <w:b/>
          <w:bCs/>
        </w:rPr>
      </w:pPr>
    </w:p>
    <w:p w14:paraId="4E18C394" w14:textId="2713E01B" w:rsidR="00026AA7" w:rsidRDefault="00026AA7" w:rsidP="00C144AF">
      <w:pPr>
        <w:rPr>
          <w:b/>
          <w:bCs/>
        </w:rPr>
      </w:pPr>
    </w:p>
    <w:p w14:paraId="40892F65" w14:textId="69EC0962" w:rsidR="00026AA7" w:rsidRDefault="00026AA7" w:rsidP="00C144AF">
      <w:pPr>
        <w:rPr>
          <w:b/>
          <w:bCs/>
        </w:rPr>
      </w:pPr>
    </w:p>
    <w:p w14:paraId="1F30F0AF" w14:textId="338E3B9F" w:rsidR="00026AA7" w:rsidRDefault="00026AA7" w:rsidP="00C144AF">
      <w:pPr>
        <w:rPr>
          <w:b/>
          <w:bCs/>
        </w:rPr>
      </w:pPr>
    </w:p>
    <w:p w14:paraId="729218A0" w14:textId="69C7B878" w:rsidR="00026AA7" w:rsidRDefault="00026AA7" w:rsidP="00C144AF">
      <w:pPr>
        <w:rPr>
          <w:b/>
          <w:bCs/>
        </w:rPr>
      </w:pPr>
    </w:p>
    <w:p w14:paraId="2DFCC7A9" w14:textId="55845FBB" w:rsidR="00026AA7" w:rsidRDefault="00026AA7" w:rsidP="00C144AF">
      <w:pPr>
        <w:rPr>
          <w:b/>
          <w:bCs/>
        </w:rPr>
      </w:pPr>
    </w:p>
    <w:p w14:paraId="525971C2" w14:textId="4C6DFDBC" w:rsidR="00026AA7" w:rsidRDefault="00026AA7" w:rsidP="00C144AF">
      <w:pPr>
        <w:rPr>
          <w:b/>
          <w:bCs/>
        </w:rPr>
      </w:pPr>
    </w:p>
    <w:p w14:paraId="32AC0278" w14:textId="77777777" w:rsidR="00026AA7" w:rsidRDefault="00026AA7" w:rsidP="00C144AF">
      <w:pPr>
        <w:rPr>
          <w:b/>
          <w:bCs/>
        </w:rPr>
      </w:pPr>
    </w:p>
    <w:p w14:paraId="053CFF69" w14:textId="53206BC1" w:rsidR="0040136B" w:rsidRDefault="00AD23E1" w:rsidP="00C017C5">
      <w:pPr>
        <w:rPr>
          <w:b/>
          <w:bCs/>
        </w:rPr>
      </w:pPr>
      <w:r>
        <w:rPr>
          <w:b/>
          <w:bCs/>
        </w:rPr>
        <w:t>P</w:t>
      </w:r>
      <w:r w:rsidR="00C02464">
        <w:rPr>
          <w:b/>
          <w:bCs/>
        </w:rPr>
        <w:t>ART B: FAIR USE JUSTIFICATION</w:t>
      </w:r>
    </w:p>
    <w:p w14:paraId="101F110D" w14:textId="232607B5" w:rsidR="00CB10DA" w:rsidRDefault="00CB10DA" w:rsidP="009074CF">
      <w:pPr>
        <w:framePr w:hSpace="187" w:wrap="around" w:vAnchor="text" w:hAnchor="page" w:x="1578" w:y="709"/>
        <w:pBdr>
          <w:top w:val="single" w:sz="6" w:space="1" w:color="auto"/>
          <w:left w:val="single" w:sz="6" w:space="4" w:color="auto"/>
          <w:bottom w:val="single" w:sz="6" w:space="1" w:color="auto"/>
          <w:right w:val="single" w:sz="6" w:space="4" w:color="auto"/>
        </w:pBdr>
      </w:pPr>
      <w:r w:rsidRPr="00AD23E1">
        <w:t xml:space="preserve"> </w:t>
      </w:r>
      <w:r w:rsidR="00AD23E1" w:rsidRPr="00AD23E1">
        <w:rPr>
          <w:b/>
          <w:bCs/>
        </w:rPr>
        <w:t>6.</w:t>
      </w:r>
      <w:r w:rsidR="00AD23E1">
        <w:rPr>
          <w:b/>
          <w:bCs/>
        </w:rPr>
        <w:t xml:space="preserve"> </w:t>
      </w:r>
      <w:r w:rsidR="003B2F14">
        <w:t xml:space="preserve">What is the intended purpose for using this clip? </w:t>
      </w:r>
      <w:r w:rsidR="00026AA7" w:rsidRPr="00C84935">
        <w:rPr>
          <w:highlight w:val="lightGray"/>
        </w:rPr>
        <w:t>We will use this</w:t>
      </w:r>
      <w:r w:rsidR="001908BB" w:rsidRPr="00C84935">
        <w:rPr>
          <w:highlight w:val="lightGray"/>
        </w:rPr>
        <w:t xml:space="preserve"> </w:t>
      </w:r>
      <w:r w:rsidR="0083653E">
        <w:rPr>
          <w:highlight w:val="lightGray"/>
        </w:rPr>
        <w:t>song</w:t>
      </w:r>
      <w:r w:rsidR="001908BB" w:rsidRPr="00C84935">
        <w:rPr>
          <w:highlight w:val="lightGray"/>
        </w:rPr>
        <w:t xml:space="preserve"> </w:t>
      </w:r>
      <w:r w:rsidR="0083653E">
        <w:rPr>
          <w:highlight w:val="lightGray"/>
        </w:rPr>
        <w:t>to practice conjugations of the simple futur</w:t>
      </w:r>
      <w:r w:rsidR="0083653E" w:rsidRPr="0083653E">
        <w:rPr>
          <w:highlight w:val="lightGray"/>
        </w:rPr>
        <w:t xml:space="preserve">e tense, writing sentences with the simple future tense to make predictions and guesses, and to write sentences using connecting words like </w:t>
      </w:r>
      <w:r w:rsidR="0083653E" w:rsidRPr="0083653E">
        <w:rPr>
          <w:i/>
          <w:iCs/>
          <w:highlight w:val="lightGray"/>
        </w:rPr>
        <w:t>since, then, in fact, so</w:t>
      </w:r>
      <w:r w:rsidR="0083653E" w:rsidRPr="0083653E">
        <w:rPr>
          <w:highlight w:val="lightGray"/>
        </w:rPr>
        <w:t xml:space="preserve">, etc. There is also a brief reading comprehension to introduce students to the song and to the artist, Luigi </w:t>
      </w:r>
      <w:proofErr w:type="spellStart"/>
      <w:r w:rsidR="0083653E" w:rsidRPr="0083653E">
        <w:rPr>
          <w:highlight w:val="lightGray"/>
        </w:rPr>
        <w:t>Tenco</w:t>
      </w:r>
      <w:proofErr w:type="spellEnd"/>
      <w:r w:rsidR="0083653E" w:rsidRPr="0083653E">
        <w:rPr>
          <w:highlight w:val="lightGray"/>
        </w:rPr>
        <w:t>.</w:t>
      </w:r>
    </w:p>
    <w:p w14:paraId="0BA44791" w14:textId="77777777" w:rsidR="009074CF" w:rsidRDefault="009074CF" w:rsidP="009074CF">
      <w:pPr>
        <w:framePr w:hSpace="187" w:wrap="around" w:vAnchor="text" w:hAnchor="page" w:x="1578" w:y="709"/>
        <w:pBdr>
          <w:top w:val="single" w:sz="6" w:space="1" w:color="auto"/>
          <w:left w:val="single" w:sz="6" w:space="4" w:color="auto"/>
          <w:bottom w:val="single" w:sz="6" w:space="1" w:color="auto"/>
          <w:right w:val="single" w:sz="6" w:space="4" w:color="auto"/>
        </w:pBdr>
      </w:pPr>
    </w:p>
    <w:p w14:paraId="12DDD227" w14:textId="41AE31C5" w:rsidR="003B2F14" w:rsidRDefault="00AD23E1" w:rsidP="00F10CB8">
      <w:pPr>
        <w:framePr w:hSpace="187" w:wrap="around" w:vAnchor="text" w:hAnchor="page" w:x="1578" w:y="709"/>
        <w:pBdr>
          <w:top w:val="single" w:sz="6" w:space="1" w:color="auto"/>
          <w:left w:val="single" w:sz="6" w:space="4" w:color="auto"/>
          <w:bottom w:val="single" w:sz="6" w:space="1" w:color="auto"/>
          <w:right w:val="single" w:sz="6" w:space="4" w:color="auto"/>
        </w:pBdr>
        <w:spacing w:after="240"/>
        <w:ind w:firstLine="720"/>
      </w:pPr>
      <w:r w:rsidRPr="00AD23E1">
        <w:rPr>
          <w:b/>
          <w:bCs/>
        </w:rPr>
        <w:t>a.</w:t>
      </w:r>
      <w:r>
        <w:t xml:space="preserve"> </w:t>
      </w:r>
      <w:r w:rsidR="003B2F14">
        <w:t>Would you consider this purpose transformative? (Does the purpose for using this clip add something new to or different from its initially intended use?</w:t>
      </w:r>
      <w:r w:rsidR="00931EB1">
        <w:t>)</w:t>
      </w:r>
      <w:r w:rsidR="003B2F14">
        <w:t xml:space="preserve"> Yes </w:t>
      </w:r>
      <w:r w:rsidR="007205E0">
        <w:fldChar w:fldCharType="begin">
          <w:ffData>
            <w:name w:val="Check4"/>
            <w:enabled/>
            <w:calcOnExit w:val="0"/>
            <w:checkBox>
              <w:sizeAuto/>
              <w:default w:val="1"/>
            </w:checkBox>
          </w:ffData>
        </w:fldChar>
      </w:r>
      <w:bookmarkStart w:id="3" w:name="Check4"/>
      <w:r w:rsidR="007205E0">
        <w:instrText xml:space="preserve"> FORMCHECKBOX </w:instrText>
      </w:r>
      <w:r w:rsidR="00000000">
        <w:fldChar w:fldCharType="separate"/>
      </w:r>
      <w:r w:rsidR="007205E0">
        <w:fldChar w:fldCharType="end"/>
      </w:r>
      <w:bookmarkEnd w:id="3"/>
      <w:r w:rsidR="003B2F14">
        <w:t xml:space="preserve"> No </w:t>
      </w:r>
      <w:r w:rsidR="003B2F14">
        <w:fldChar w:fldCharType="begin">
          <w:ffData>
            <w:name w:val="Check5"/>
            <w:enabled/>
            <w:calcOnExit w:val="0"/>
            <w:checkBox>
              <w:sizeAuto/>
              <w:default w:val="0"/>
            </w:checkBox>
          </w:ffData>
        </w:fldChar>
      </w:r>
      <w:bookmarkStart w:id="4" w:name="Check5"/>
      <w:r w:rsidR="003B2F14">
        <w:instrText xml:space="preserve"> FORMCHECKBOX </w:instrText>
      </w:r>
      <w:r w:rsidR="00000000">
        <w:fldChar w:fldCharType="separate"/>
      </w:r>
      <w:r w:rsidR="003B2F14">
        <w:fldChar w:fldCharType="end"/>
      </w:r>
      <w:bookmarkEnd w:id="4"/>
    </w:p>
    <w:p w14:paraId="62D3DF02" w14:textId="66735EB2" w:rsidR="003B2F14" w:rsidRDefault="00AD23E1" w:rsidP="009074CF">
      <w:pPr>
        <w:framePr w:hSpace="187" w:wrap="around" w:vAnchor="text" w:hAnchor="page" w:x="1578" w:y="709"/>
        <w:pBdr>
          <w:top w:val="single" w:sz="6" w:space="1" w:color="auto"/>
          <w:left w:val="single" w:sz="6" w:space="4" w:color="auto"/>
          <w:bottom w:val="single" w:sz="6" w:space="1" w:color="auto"/>
          <w:right w:val="single" w:sz="6" w:space="4" w:color="auto"/>
        </w:pBdr>
        <w:ind w:firstLine="720"/>
      </w:pPr>
      <w:r w:rsidRPr="00AD23E1">
        <w:rPr>
          <w:b/>
          <w:bCs/>
        </w:rPr>
        <w:t>b.</w:t>
      </w:r>
      <w:r>
        <w:t xml:space="preserve"> </w:t>
      </w:r>
      <w:r w:rsidR="003B2F14">
        <w:t>Explain:</w:t>
      </w:r>
      <w:r w:rsidR="00F10CB8">
        <w:t xml:space="preserve"> </w:t>
      </w:r>
      <w:r w:rsidR="00C84935" w:rsidRPr="0083653E">
        <w:rPr>
          <w:highlight w:val="lightGray"/>
        </w:rPr>
        <w:t>Yes.</w:t>
      </w:r>
      <w:r w:rsidR="0083653E" w:rsidRPr="0083653E">
        <w:rPr>
          <w:highlight w:val="lightGray"/>
        </w:rPr>
        <w:t xml:space="preserve"> Textbook do not usually offer activities other than mechanical conjugations and fill-in-the-blank activities that draw from inauthentic scenarios</w:t>
      </w:r>
      <w:r w:rsidR="00E328AC" w:rsidRPr="0083653E">
        <w:rPr>
          <w:highlight w:val="lightGray"/>
        </w:rPr>
        <w:t>.</w:t>
      </w:r>
      <w:r w:rsidR="0083653E" w:rsidRPr="0083653E">
        <w:rPr>
          <w:highlight w:val="lightGray"/>
        </w:rPr>
        <w:t xml:space="preserve"> By listening to the song and reflecting on the lyrics, students will absorb these future tense verbs in an authentic context and have an opportunity to practice spelling and conjugations. The material also iterates different uses of the future tense, which students </w:t>
      </w:r>
      <w:r w:rsidR="00F437EA">
        <w:rPr>
          <w:highlight w:val="lightGray"/>
        </w:rPr>
        <w:t xml:space="preserve">will also </w:t>
      </w:r>
      <w:r w:rsidR="0083653E" w:rsidRPr="0083653E">
        <w:rPr>
          <w:highlight w:val="lightGray"/>
        </w:rPr>
        <w:t>practice through creative writing.</w:t>
      </w:r>
    </w:p>
    <w:p w14:paraId="751F3C72" w14:textId="77777777" w:rsidR="003B2F14" w:rsidRDefault="003B2F14" w:rsidP="00F10CB8">
      <w:pPr>
        <w:framePr w:hSpace="187" w:wrap="around" w:vAnchor="text" w:hAnchor="page" w:x="1578" w:y="709"/>
        <w:pBdr>
          <w:top w:val="single" w:sz="6" w:space="1" w:color="auto"/>
          <w:left w:val="single" w:sz="6" w:space="4" w:color="auto"/>
          <w:bottom w:val="single" w:sz="6" w:space="1" w:color="auto"/>
          <w:right w:val="single" w:sz="6" w:space="4" w:color="auto"/>
        </w:pBdr>
      </w:pPr>
    </w:p>
    <w:p w14:paraId="4A5ED0C2" w14:textId="62F43FA9" w:rsidR="003B2F14" w:rsidRDefault="00AD23E1" w:rsidP="00F10CB8">
      <w:pPr>
        <w:framePr w:hSpace="187" w:wrap="around" w:vAnchor="text" w:hAnchor="page" w:x="1578" w:y="709"/>
        <w:pBdr>
          <w:top w:val="single" w:sz="6" w:space="1" w:color="auto"/>
          <w:left w:val="single" w:sz="6" w:space="4" w:color="auto"/>
          <w:bottom w:val="single" w:sz="6" w:space="1" w:color="auto"/>
          <w:right w:val="single" w:sz="6" w:space="4" w:color="auto"/>
        </w:pBdr>
      </w:pPr>
      <w:r w:rsidRPr="00AD23E1">
        <w:rPr>
          <w:b/>
          <w:bCs/>
        </w:rPr>
        <w:t>7.</w:t>
      </w:r>
      <w:r>
        <w:t xml:space="preserve"> </w:t>
      </w:r>
      <w:r w:rsidR="003B2F14">
        <w:t xml:space="preserve">What is the nature of the copyrighted work? </w:t>
      </w:r>
      <w:r w:rsidR="00465629">
        <w:t xml:space="preserve">Factual </w:t>
      </w:r>
      <w:r w:rsidR="00465629">
        <w:fldChar w:fldCharType="begin">
          <w:ffData>
            <w:name w:val="Check6"/>
            <w:enabled/>
            <w:calcOnExit w:val="0"/>
            <w:checkBox>
              <w:sizeAuto/>
              <w:default w:val="0"/>
            </w:checkBox>
          </w:ffData>
        </w:fldChar>
      </w:r>
      <w:bookmarkStart w:id="5" w:name="Check6"/>
      <w:r w:rsidR="00465629">
        <w:instrText xml:space="preserve"> FORMCHECKBOX </w:instrText>
      </w:r>
      <w:r w:rsidR="00000000">
        <w:fldChar w:fldCharType="separate"/>
      </w:r>
      <w:r w:rsidR="00465629">
        <w:fldChar w:fldCharType="end"/>
      </w:r>
      <w:bookmarkEnd w:id="5"/>
      <w:r w:rsidR="00465629">
        <w:t xml:space="preserve"> Creative </w:t>
      </w:r>
      <w:r w:rsidR="007205E0">
        <w:fldChar w:fldCharType="begin">
          <w:ffData>
            <w:name w:val="Check7"/>
            <w:enabled/>
            <w:calcOnExit w:val="0"/>
            <w:checkBox>
              <w:sizeAuto/>
              <w:default w:val="1"/>
            </w:checkBox>
          </w:ffData>
        </w:fldChar>
      </w:r>
      <w:bookmarkStart w:id="6" w:name="Check7"/>
      <w:r w:rsidR="007205E0">
        <w:instrText xml:space="preserve"> FORMCHECKBOX </w:instrText>
      </w:r>
      <w:r w:rsidR="00000000">
        <w:fldChar w:fldCharType="separate"/>
      </w:r>
      <w:r w:rsidR="007205E0">
        <w:fldChar w:fldCharType="end"/>
      </w:r>
      <w:bookmarkEnd w:id="6"/>
    </w:p>
    <w:p w14:paraId="327B7952" w14:textId="77777777" w:rsidR="00465629" w:rsidRDefault="00465629" w:rsidP="00F10CB8">
      <w:pPr>
        <w:framePr w:hSpace="187" w:wrap="around" w:vAnchor="text" w:hAnchor="page" w:x="1578" w:y="709"/>
        <w:pBdr>
          <w:top w:val="single" w:sz="6" w:space="1" w:color="auto"/>
          <w:left w:val="single" w:sz="6" w:space="4" w:color="auto"/>
          <w:bottom w:val="single" w:sz="6" w:space="1" w:color="auto"/>
          <w:right w:val="single" w:sz="6" w:space="4" w:color="auto"/>
        </w:pBdr>
      </w:pPr>
    </w:p>
    <w:p w14:paraId="45EA0645" w14:textId="339B746D" w:rsidR="00465629" w:rsidRDefault="00AD23E1" w:rsidP="00D432E4">
      <w:pPr>
        <w:framePr w:hSpace="187" w:wrap="around" w:vAnchor="text" w:hAnchor="page" w:x="1578" w:y="709"/>
        <w:pBdr>
          <w:top w:val="single" w:sz="6" w:space="1" w:color="auto"/>
          <w:left w:val="single" w:sz="6" w:space="4" w:color="auto"/>
          <w:bottom w:val="single" w:sz="6" w:space="1" w:color="auto"/>
          <w:right w:val="single" w:sz="6" w:space="4" w:color="auto"/>
        </w:pBdr>
      </w:pPr>
      <w:r w:rsidRPr="00AD23E1">
        <w:rPr>
          <w:b/>
          <w:bCs/>
        </w:rPr>
        <w:t>8.</w:t>
      </w:r>
      <w:r>
        <w:t xml:space="preserve"> </w:t>
      </w:r>
      <w:r w:rsidR="00465629">
        <w:t xml:space="preserve">What amount/portion of the source copyrighted work is being used? </w:t>
      </w:r>
      <w:r w:rsidR="00902532">
        <w:rPr>
          <w:highlight w:val="lightGray"/>
        </w:rPr>
        <w:t xml:space="preserve">We are using the entire song </w:t>
      </w:r>
      <w:r w:rsidR="0083653E">
        <w:rPr>
          <w:highlight w:val="lightGray"/>
        </w:rPr>
        <w:t>(</w:t>
      </w:r>
      <w:r w:rsidR="00B97795">
        <w:rPr>
          <w:highlight w:val="lightGray"/>
        </w:rPr>
        <w:t>4</w:t>
      </w:r>
      <w:r w:rsidR="00902532">
        <w:rPr>
          <w:highlight w:val="lightGray"/>
        </w:rPr>
        <w:t xml:space="preserve"> minutes and 3</w:t>
      </w:r>
      <w:r w:rsidR="00B97795">
        <w:rPr>
          <w:highlight w:val="lightGray"/>
        </w:rPr>
        <w:t>5</w:t>
      </w:r>
      <w:r w:rsidR="00902532">
        <w:rPr>
          <w:highlight w:val="lightGray"/>
        </w:rPr>
        <w:t xml:space="preserve"> seconds</w:t>
      </w:r>
      <w:r w:rsidR="0083653E">
        <w:rPr>
          <w:highlight w:val="lightGray"/>
        </w:rPr>
        <w:t>)</w:t>
      </w:r>
      <w:r w:rsidR="00F10CB8" w:rsidRPr="007569D3">
        <w:rPr>
          <w:highlight w:val="lightGray"/>
        </w:rPr>
        <w:t>.</w:t>
      </w:r>
      <w:r w:rsidR="00F10CB8">
        <w:t xml:space="preserve">  </w:t>
      </w:r>
    </w:p>
    <w:p w14:paraId="5BB91107" w14:textId="77777777" w:rsidR="00D432E4" w:rsidRDefault="00D432E4" w:rsidP="00D432E4">
      <w:pPr>
        <w:framePr w:hSpace="187" w:wrap="around" w:vAnchor="text" w:hAnchor="page" w:x="1578" w:y="709"/>
        <w:pBdr>
          <w:top w:val="single" w:sz="6" w:space="1" w:color="auto"/>
          <w:left w:val="single" w:sz="6" w:space="4" w:color="auto"/>
          <w:bottom w:val="single" w:sz="6" w:space="1" w:color="auto"/>
          <w:right w:val="single" w:sz="6" w:space="4" w:color="auto"/>
        </w:pBdr>
      </w:pPr>
    </w:p>
    <w:p w14:paraId="3DFF69D8" w14:textId="293DE43F" w:rsidR="00465629" w:rsidRDefault="00AD23E1" w:rsidP="00F10CB8">
      <w:pPr>
        <w:framePr w:hSpace="187" w:wrap="around" w:vAnchor="text" w:hAnchor="page" w:x="1578" w:y="709"/>
        <w:pBdr>
          <w:top w:val="single" w:sz="6" w:space="1" w:color="auto"/>
          <w:left w:val="single" w:sz="6" w:space="4" w:color="auto"/>
          <w:bottom w:val="single" w:sz="6" w:space="1" w:color="auto"/>
          <w:right w:val="single" w:sz="6" w:space="4" w:color="auto"/>
        </w:pBdr>
        <w:spacing w:after="240"/>
        <w:ind w:firstLine="720"/>
      </w:pPr>
      <w:r w:rsidRPr="00AD23E1">
        <w:rPr>
          <w:b/>
          <w:bCs/>
        </w:rPr>
        <w:t>a.</w:t>
      </w:r>
      <w:r>
        <w:t xml:space="preserve"> </w:t>
      </w:r>
      <w:r w:rsidR="00465629">
        <w:t xml:space="preserve">Explain why this amount is being used (in relation to the pedagogical purpose explained above) </w:t>
      </w:r>
      <w:r w:rsidR="00902532" w:rsidRPr="0083653E">
        <w:rPr>
          <w:highlight w:val="lightGray"/>
        </w:rPr>
        <w:t>The future tense verbs are sprinkled throughout the song and we would like students to have the full version of the piece so they can answer comprehension questions and practice using connecting words.</w:t>
      </w:r>
      <w:r w:rsidR="001908BB">
        <w:t xml:space="preserve"> </w:t>
      </w:r>
    </w:p>
    <w:p w14:paraId="47A7BD11" w14:textId="72F4FCB2" w:rsidR="00465629" w:rsidRDefault="00AD23E1" w:rsidP="00123B88">
      <w:pPr>
        <w:framePr w:hSpace="187" w:wrap="around" w:vAnchor="text" w:hAnchor="page" w:x="1578" w:y="709"/>
        <w:pBdr>
          <w:top w:val="single" w:sz="6" w:space="1" w:color="auto"/>
          <w:left w:val="single" w:sz="6" w:space="4" w:color="auto"/>
          <w:bottom w:val="single" w:sz="6" w:space="1" w:color="auto"/>
          <w:right w:val="single" w:sz="6" w:space="4" w:color="auto"/>
        </w:pBdr>
        <w:spacing w:line="360" w:lineRule="auto"/>
        <w:ind w:firstLine="720"/>
      </w:pPr>
      <w:r w:rsidRPr="00AD23E1">
        <w:rPr>
          <w:b/>
          <w:bCs/>
        </w:rPr>
        <w:t>b.</w:t>
      </w:r>
      <w:r>
        <w:t xml:space="preserve"> </w:t>
      </w:r>
      <w:r w:rsidR="00465629">
        <w:t xml:space="preserve">Could less of the source material be used to achieve the same end? Yes </w:t>
      </w:r>
      <w:r w:rsidR="00465629">
        <w:fldChar w:fldCharType="begin">
          <w:ffData>
            <w:name w:val="Check8"/>
            <w:enabled/>
            <w:calcOnExit w:val="0"/>
            <w:checkBox>
              <w:sizeAuto/>
              <w:default w:val="0"/>
            </w:checkBox>
          </w:ffData>
        </w:fldChar>
      </w:r>
      <w:bookmarkStart w:id="7" w:name="Check8"/>
      <w:r w:rsidR="00465629">
        <w:instrText xml:space="preserve"> FORMCHECKBOX </w:instrText>
      </w:r>
      <w:r w:rsidR="00000000">
        <w:fldChar w:fldCharType="separate"/>
      </w:r>
      <w:r w:rsidR="00465629">
        <w:fldChar w:fldCharType="end"/>
      </w:r>
      <w:bookmarkEnd w:id="7"/>
      <w:r w:rsidR="00465629">
        <w:t xml:space="preserve"> No </w:t>
      </w:r>
      <w:r w:rsidR="007205E0">
        <w:fldChar w:fldCharType="begin">
          <w:ffData>
            <w:name w:val="Check9"/>
            <w:enabled/>
            <w:calcOnExit w:val="0"/>
            <w:checkBox>
              <w:sizeAuto/>
              <w:default w:val="1"/>
            </w:checkBox>
          </w:ffData>
        </w:fldChar>
      </w:r>
      <w:bookmarkStart w:id="8" w:name="Check9"/>
      <w:r w:rsidR="007205E0">
        <w:instrText xml:space="preserve"> FORMCHECKBOX </w:instrText>
      </w:r>
      <w:r w:rsidR="00000000">
        <w:fldChar w:fldCharType="separate"/>
      </w:r>
      <w:r w:rsidR="007205E0">
        <w:fldChar w:fldCharType="end"/>
      </w:r>
      <w:bookmarkEnd w:id="8"/>
    </w:p>
    <w:p w14:paraId="090D13BD" w14:textId="4AAB6685" w:rsidR="00465629" w:rsidRPr="00123B88" w:rsidRDefault="00331693" w:rsidP="00F10CB8">
      <w:pPr>
        <w:framePr w:hSpace="187" w:wrap="around" w:vAnchor="text" w:hAnchor="page" w:x="1578" w:y="709"/>
        <w:pBdr>
          <w:top w:val="single" w:sz="6" w:space="1" w:color="auto"/>
          <w:left w:val="single" w:sz="6" w:space="4" w:color="auto"/>
          <w:bottom w:val="single" w:sz="6" w:space="1" w:color="auto"/>
          <w:right w:val="single" w:sz="6" w:space="4" w:color="auto"/>
        </w:pBdr>
        <w:rPr>
          <w:highlight w:val="lightGray"/>
        </w:rPr>
      </w:pPr>
      <w:r>
        <w:rPr>
          <w:b/>
          <w:bCs/>
        </w:rPr>
        <w:t xml:space="preserve">9. </w:t>
      </w:r>
      <w:r w:rsidR="00AD23E1">
        <w:t xml:space="preserve">What is the effect of this use of the copyrighted work upon the market potential of the original work? (Does this </w:t>
      </w:r>
      <w:r w:rsidR="00902532">
        <w:t>a</w:t>
      </w:r>
      <w:r w:rsidR="00AD23E1">
        <w:t xml:space="preserve">ffect sales or distribution of original work or act as competition to original source material?) </w:t>
      </w:r>
      <w:r w:rsidR="00A006C5" w:rsidRPr="00F949B6">
        <w:rPr>
          <w:highlight w:val="lightGray"/>
        </w:rPr>
        <w:t>Th</w:t>
      </w:r>
      <w:r w:rsidR="00902532">
        <w:rPr>
          <w:highlight w:val="lightGray"/>
        </w:rPr>
        <w:t>e use of this song in class</w:t>
      </w:r>
      <w:r w:rsidR="00A006C5" w:rsidRPr="00F949B6">
        <w:rPr>
          <w:highlight w:val="lightGray"/>
        </w:rPr>
        <w:t xml:space="preserve"> does not </w:t>
      </w:r>
      <w:r w:rsidR="001D5337" w:rsidRPr="00F949B6">
        <w:rPr>
          <w:highlight w:val="lightGray"/>
        </w:rPr>
        <w:t>affect</w:t>
      </w:r>
      <w:r w:rsidR="00A006C5" w:rsidRPr="00F949B6">
        <w:rPr>
          <w:highlight w:val="lightGray"/>
        </w:rPr>
        <w:t xml:space="preserve"> the original source material.</w:t>
      </w:r>
      <w:r w:rsidR="007569D3" w:rsidRPr="00F949B6">
        <w:rPr>
          <w:highlight w:val="lightGray"/>
        </w:rPr>
        <w:t xml:space="preserve"> </w:t>
      </w:r>
      <w:r w:rsidR="00902532">
        <w:rPr>
          <w:highlight w:val="lightGray"/>
        </w:rPr>
        <w:t>Its use does not affect sales or distribution, nor does it compete with the original source material. W</w:t>
      </w:r>
      <w:r w:rsidR="00123B88">
        <w:rPr>
          <w:highlight w:val="lightGray"/>
        </w:rPr>
        <w:t xml:space="preserve">e will use the </w:t>
      </w:r>
      <w:r w:rsidR="00902532">
        <w:rPr>
          <w:highlight w:val="lightGray"/>
        </w:rPr>
        <w:t>song</w:t>
      </w:r>
      <w:r w:rsidR="00123B88">
        <w:rPr>
          <w:highlight w:val="lightGray"/>
        </w:rPr>
        <w:t xml:space="preserve"> with the </w:t>
      </w:r>
      <w:r w:rsidR="00F949B6" w:rsidRPr="00F949B6">
        <w:rPr>
          <w:highlight w:val="lightGray"/>
        </w:rPr>
        <w:t>education goal</w:t>
      </w:r>
      <w:r w:rsidR="00123B88">
        <w:rPr>
          <w:highlight w:val="lightGray"/>
        </w:rPr>
        <w:t xml:space="preserve"> </w:t>
      </w:r>
      <w:r w:rsidR="00F949B6" w:rsidRPr="00F949B6">
        <w:rPr>
          <w:highlight w:val="lightGray"/>
        </w:rPr>
        <w:t>o</w:t>
      </w:r>
      <w:r w:rsidR="00123B88">
        <w:rPr>
          <w:highlight w:val="lightGray"/>
        </w:rPr>
        <w:t>f</w:t>
      </w:r>
      <w:r w:rsidR="00F949B6" w:rsidRPr="00F949B6">
        <w:rPr>
          <w:highlight w:val="lightGray"/>
        </w:rPr>
        <w:t xml:space="preserve"> practic</w:t>
      </w:r>
      <w:r w:rsidR="00123B88">
        <w:rPr>
          <w:highlight w:val="lightGray"/>
        </w:rPr>
        <w:t>ing</w:t>
      </w:r>
      <w:r w:rsidR="00F949B6" w:rsidRPr="00F949B6">
        <w:rPr>
          <w:highlight w:val="lightGray"/>
        </w:rPr>
        <w:t xml:space="preserve"> </w:t>
      </w:r>
      <w:r w:rsidR="00123B88" w:rsidRPr="00123B88">
        <w:rPr>
          <w:highlight w:val="lightGray"/>
        </w:rPr>
        <w:t xml:space="preserve">the </w:t>
      </w:r>
      <w:r w:rsidR="00902532">
        <w:rPr>
          <w:highlight w:val="lightGray"/>
        </w:rPr>
        <w:t>simple future tense to supplement activities in students’ textbooks and to review how the future tense can be used to make predictions or guesses about the future.</w:t>
      </w:r>
    </w:p>
    <w:p w14:paraId="007B5A21" w14:textId="77777777" w:rsidR="00C02464" w:rsidRDefault="00C02464" w:rsidP="00C017C5">
      <w:pPr>
        <w:rPr>
          <w:b/>
          <w:bCs/>
        </w:rPr>
      </w:pPr>
    </w:p>
    <w:p w14:paraId="173D6375" w14:textId="77777777" w:rsidR="0040136B" w:rsidRDefault="0040136B" w:rsidP="00C017C5">
      <w:pPr>
        <w:rPr>
          <w:b/>
          <w:bCs/>
        </w:rPr>
      </w:pPr>
    </w:p>
    <w:p w14:paraId="291D2D37" w14:textId="77777777" w:rsidR="0040136B" w:rsidRDefault="0040136B" w:rsidP="00C017C5">
      <w:pPr>
        <w:rPr>
          <w:b/>
          <w:bCs/>
        </w:rPr>
      </w:pPr>
    </w:p>
    <w:p w14:paraId="5F5C4E50" w14:textId="4BCAA669" w:rsidR="0040136B" w:rsidRDefault="0040136B" w:rsidP="00C017C5">
      <w:pPr>
        <w:rPr>
          <w:b/>
          <w:bCs/>
        </w:rPr>
      </w:pPr>
    </w:p>
    <w:p w14:paraId="385EED93" w14:textId="2CCCFBAB" w:rsidR="00A006C5" w:rsidRDefault="00A006C5" w:rsidP="00C017C5">
      <w:pPr>
        <w:rPr>
          <w:b/>
          <w:bCs/>
        </w:rPr>
      </w:pPr>
    </w:p>
    <w:p w14:paraId="4EDF8BBD" w14:textId="7100A979" w:rsidR="00A006C5" w:rsidRDefault="00A006C5" w:rsidP="00C017C5">
      <w:pPr>
        <w:rPr>
          <w:b/>
          <w:bCs/>
        </w:rPr>
      </w:pPr>
    </w:p>
    <w:p w14:paraId="6A6FFC3B" w14:textId="652C5AF1" w:rsidR="00A006C5" w:rsidRDefault="00A006C5" w:rsidP="00C017C5">
      <w:pPr>
        <w:rPr>
          <w:b/>
          <w:bCs/>
        </w:rPr>
      </w:pPr>
    </w:p>
    <w:p w14:paraId="73354583" w14:textId="77777777" w:rsidR="003C4B65" w:rsidRDefault="003C4B65" w:rsidP="00C017C5">
      <w:pPr>
        <w:rPr>
          <w:b/>
          <w:bCs/>
        </w:rPr>
      </w:pPr>
      <w:r>
        <w:rPr>
          <w:b/>
          <w:bCs/>
        </w:rPr>
        <w:t xml:space="preserve">PART </w:t>
      </w:r>
      <w:r w:rsidR="00CE55E7">
        <w:rPr>
          <w:b/>
          <w:bCs/>
        </w:rPr>
        <w:t>C</w:t>
      </w:r>
      <w:r>
        <w:rPr>
          <w:b/>
          <w:bCs/>
        </w:rPr>
        <w:t>: AFFIDAVIT</w:t>
      </w:r>
    </w:p>
    <w:p w14:paraId="5DB8B111" w14:textId="77777777" w:rsidR="003C4B65" w:rsidRDefault="003C4B65" w:rsidP="00C017C5">
      <w:pPr>
        <w:rPr>
          <w:b/>
          <w:bCs/>
        </w:rPr>
      </w:pPr>
    </w:p>
    <w:p w14:paraId="116DCA65" w14:textId="43A9560E" w:rsidR="00DA6636" w:rsidRDefault="003C4B65" w:rsidP="00DA6636">
      <w:pPr>
        <w:framePr w:hSpace="180" w:wrap="around" w:vAnchor="text" w:hAnchor="text" w:y="1"/>
        <w:pBdr>
          <w:top w:val="single" w:sz="6" w:space="1" w:color="auto"/>
          <w:left w:val="single" w:sz="6" w:space="1" w:color="auto"/>
          <w:bottom w:val="single" w:sz="6" w:space="1" w:color="auto"/>
          <w:right w:val="single" w:sz="6" w:space="1" w:color="auto"/>
        </w:pBdr>
        <w:spacing w:line="360" w:lineRule="auto"/>
      </w:pPr>
      <w:r>
        <w:t xml:space="preserve">I </w:t>
      </w:r>
      <w:r w:rsidR="007205E0" w:rsidRPr="007569D3">
        <w:rPr>
          <w:highlight w:val="lightGray"/>
        </w:rPr>
        <w:t>Samantha Gillen</w:t>
      </w:r>
      <w:r w:rsidR="00A02DAD">
        <w:t xml:space="preserve"> </w:t>
      </w:r>
      <w:r>
        <w:t>swear that the information written above is correct to the best of my knowledge. I submit this media clip for inclusion into PRIMA with full belief that it has been acquired by lawful means and either should be considered acceptable for use under the Fair Use act, or permission has been acquired to use source material from the original author(s) of the media used.</w:t>
      </w:r>
    </w:p>
    <w:p w14:paraId="3BFA49C7" w14:textId="77777777" w:rsidR="003C4B65" w:rsidRDefault="003C4B65" w:rsidP="00DA6636">
      <w:pPr>
        <w:framePr w:hSpace="180" w:wrap="around" w:vAnchor="text" w:hAnchor="text" w:y="1"/>
        <w:pBdr>
          <w:top w:val="single" w:sz="6" w:space="1" w:color="auto"/>
          <w:left w:val="single" w:sz="6" w:space="1" w:color="auto"/>
          <w:bottom w:val="single" w:sz="6" w:space="1" w:color="auto"/>
          <w:right w:val="single" w:sz="6" w:space="1" w:color="auto"/>
        </w:pBdr>
      </w:pPr>
      <w:r>
        <w:t xml:space="preserve"> </w:t>
      </w:r>
    </w:p>
    <w:p w14:paraId="227A99F2" w14:textId="64CD8465" w:rsidR="00A02DAD" w:rsidRPr="00A006C5" w:rsidRDefault="007205E0" w:rsidP="00DA6636">
      <w:pPr>
        <w:framePr w:hSpace="180" w:wrap="around" w:vAnchor="text" w:hAnchor="text" w:y="1"/>
        <w:pBdr>
          <w:top w:val="single" w:sz="6" w:space="1" w:color="auto"/>
          <w:left w:val="single" w:sz="6" w:space="1" w:color="auto"/>
          <w:bottom w:val="single" w:sz="6" w:space="1" w:color="auto"/>
          <w:right w:val="single" w:sz="6" w:space="1" w:color="auto"/>
        </w:pBdr>
        <w:rPr>
          <w:rFonts w:ascii="Brush Script MT" w:hAnsi="Brush Script MT"/>
          <w:sz w:val="32"/>
          <w:szCs w:val="32"/>
        </w:rPr>
      </w:pPr>
      <w:r w:rsidRPr="007569D3">
        <w:rPr>
          <w:rFonts w:ascii="Brush Script MT" w:hAnsi="Brush Script MT"/>
          <w:sz w:val="32"/>
          <w:szCs w:val="32"/>
          <w:highlight w:val="lightGray"/>
        </w:rPr>
        <w:t>Samantha Gillen</w:t>
      </w:r>
    </w:p>
    <w:p w14:paraId="54708C17" w14:textId="77777777" w:rsidR="00A02DAD" w:rsidRDefault="00A02DAD" w:rsidP="00DA6636">
      <w:pPr>
        <w:framePr w:hSpace="180" w:wrap="around" w:vAnchor="text" w:hAnchor="text" w:y="1"/>
        <w:pBdr>
          <w:top w:val="single" w:sz="6" w:space="1" w:color="auto"/>
          <w:left w:val="single" w:sz="6" w:space="1" w:color="auto"/>
          <w:bottom w:val="single" w:sz="6" w:space="1" w:color="auto"/>
          <w:right w:val="single" w:sz="6" w:space="1" w:color="auto"/>
        </w:pBdr>
      </w:pPr>
    </w:p>
    <w:p w14:paraId="7CBB2A84" w14:textId="153CE6A9" w:rsidR="00A02DAD" w:rsidRDefault="00921377" w:rsidP="00DA6636">
      <w:pPr>
        <w:framePr w:hSpace="180" w:wrap="around" w:vAnchor="text" w:hAnchor="text" w:y="1"/>
        <w:pBdr>
          <w:top w:val="single" w:sz="6" w:space="1" w:color="auto"/>
          <w:left w:val="single" w:sz="6" w:space="1" w:color="auto"/>
          <w:bottom w:val="single" w:sz="6" w:space="1" w:color="auto"/>
          <w:right w:val="single" w:sz="6" w:space="1" w:color="auto"/>
        </w:pBdr>
      </w:pPr>
      <w:r>
        <w:t xml:space="preserve">Email address where I can be reached: </w:t>
      </w:r>
      <w:hyperlink r:id="rId7" w:history="1">
        <w:r w:rsidR="007205E0" w:rsidRPr="007569D3">
          <w:rPr>
            <w:rStyle w:val="Hyperlink"/>
            <w:highlight w:val="lightGray"/>
          </w:rPr>
          <w:t>gillens@sas.upenn.edu</w:t>
        </w:r>
      </w:hyperlink>
      <w:r w:rsidR="007205E0">
        <w:t xml:space="preserve"> </w:t>
      </w:r>
    </w:p>
    <w:p w14:paraId="335AF3D4" w14:textId="77777777" w:rsidR="00921377" w:rsidRDefault="00921377" w:rsidP="00DA6636">
      <w:pPr>
        <w:framePr w:hSpace="180" w:wrap="around" w:vAnchor="text" w:hAnchor="text" w:y="1"/>
        <w:pBdr>
          <w:top w:val="single" w:sz="6" w:space="1" w:color="auto"/>
          <w:left w:val="single" w:sz="6" w:space="1" w:color="auto"/>
          <w:bottom w:val="single" w:sz="6" w:space="1" w:color="auto"/>
          <w:right w:val="single" w:sz="6" w:space="1" w:color="auto"/>
        </w:pBdr>
      </w:pPr>
    </w:p>
    <w:p w14:paraId="4348D8D1" w14:textId="178CB708" w:rsidR="00921377" w:rsidRDefault="00921377" w:rsidP="00DA6636">
      <w:pPr>
        <w:framePr w:hSpace="180" w:wrap="around" w:vAnchor="text" w:hAnchor="text" w:y="1"/>
        <w:pBdr>
          <w:top w:val="single" w:sz="6" w:space="1" w:color="auto"/>
          <w:left w:val="single" w:sz="6" w:space="1" w:color="auto"/>
          <w:bottom w:val="single" w:sz="6" w:space="1" w:color="auto"/>
          <w:right w:val="single" w:sz="6" w:space="1" w:color="auto"/>
        </w:pBdr>
      </w:pPr>
      <w:r>
        <w:t xml:space="preserve">I would like my name associated with the pedagogical materials I am submitting YES </w:t>
      </w:r>
      <w:r>
        <w:fldChar w:fldCharType="begin">
          <w:ffData>
            <w:name w:val="Check10"/>
            <w:enabled/>
            <w:calcOnExit w:val="0"/>
            <w:checkBox>
              <w:sizeAuto/>
              <w:default w:val="0"/>
            </w:checkBox>
          </w:ffData>
        </w:fldChar>
      </w:r>
      <w:bookmarkStart w:id="9" w:name="Check10"/>
      <w:r>
        <w:instrText xml:space="preserve"> FORMCHECKBOX </w:instrText>
      </w:r>
      <w:r w:rsidR="00000000">
        <w:fldChar w:fldCharType="separate"/>
      </w:r>
      <w:r>
        <w:fldChar w:fldCharType="end"/>
      </w:r>
      <w:bookmarkEnd w:id="9"/>
      <w:r>
        <w:t xml:space="preserve"> NO </w:t>
      </w:r>
      <w:r w:rsidR="007205E0">
        <w:fldChar w:fldCharType="begin">
          <w:ffData>
            <w:name w:val="Check11"/>
            <w:enabled/>
            <w:calcOnExit w:val="0"/>
            <w:checkBox>
              <w:sizeAuto/>
              <w:default w:val="1"/>
            </w:checkBox>
          </w:ffData>
        </w:fldChar>
      </w:r>
      <w:bookmarkStart w:id="10" w:name="Check11"/>
      <w:r w:rsidR="007205E0">
        <w:instrText xml:space="preserve"> FORMCHECKBOX </w:instrText>
      </w:r>
      <w:r w:rsidR="00000000">
        <w:fldChar w:fldCharType="separate"/>
      </w:r>
      <w:r w:rsidR="007205E0">
        <w:fldChar w:fldCharType="end"/>
      </w:r>
      <w:bookmarkEnd w:id="10"/>
    </w:p>
    <w:p w14:paraId="5CB2AABB" w14:textId="77777777" w:rsidR="00A02DAD" w:rsidRPr="003C4B65" w:rsidRDefault="00A02DAD" w:rsidP="00DA6636">
      <w:pPr>
        <w:framePr w:hSpace="180" w:wrap="around" w:vAnchor="text" w:hAnchor="text" w:y="1"/>
        <w:pBdr>
          <w:top w:val="single" w:sz="6" w:space="1" w:color="auto"/>
          <w:left w:val="single" w:sz="6" w:space="1" w:color="auto"/>
          <w:bottom w:val="single" w:sz="6" w:space="1" w:color="auto"/>
          <w:right w:val="single" w:sz="6" w:space="1" w:color="auto"/>
        </w:pBdr>
      </w:pPr>
    </w:p>
    <w:p w14:paraId="4D4CBBD9" w14:textId="77777777" w:rsidR="00DA6636" w:rsidRDefault="00DA6636"/>
    <w:sectPr w:rsidR="00DA6636" w:rsidSect="00FA1669">
      <w:headerReference w:type="default" r:id="rId8"/>
      <w:pgSz w:w="12240" w:h="15840"/>
      <w:pgMar w:top="1440" w:right="1440" w:bottom="1440" w:left="1440" w:header="32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72DCE" w14:textId="77777777" w:rsidR="0028259E" w:rsidRDefault="0028259E" w:rsidP="00FA1669">
      <w:r>
        <w:separator/>
      </w:r>
    </w:p>
  </w:endnote>
  <w:endnote w:type="continuationSeparator" w:id="0">
    <w:p w14:paraId="3B314376" w14:textId="77777777" w:rsidR="0028259E" w:rsidRDefault="0028259E" w:rsidP="00FA1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ush Script MT">
    <w:panose1 w:val="03060802040406070304"/>
    <w:charset w:val="86"/>
    <w:family w:val="script"/>
    <w:pitch w:val="variable"/>
    <w:sig w:usb0="01000887" w:usb1="090E0000" w:usb2="00000010" w:usb3="00000000" w:csb0="0025003B" w:csb1="00000000"/>
  </w:font>
  <w:font w:name="Beirut">
    <w:altName w:val="Arial"/>
    <w:panose1 w:val="00000600000000000000"/>
    <w:charset w:val="B2"/>
    <w:family w:val="auto"/>
    <w:pitch w:val="variable"/>
    <w:sig w:usb0="00002003" w:usb1="00000000" w:usb2="00000000"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A8A2C" w14:textId="77777777" w:rsidR="0028259E" w:rsidRDefault="0028259E" w:rsidP="00FA1669">
      <w:r>
        <w:separator/>
      </w:r>
    </w:p>
  </w:footnote>
  <w:footnote w:type="continuationSeparator" w:id="0">
    <w:p w14:paraId="38EC5D04" w14:textId="77777777" w:rsidR="0028259E" w:rsidRDefault="0028259E" w:rsidP="00FA16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2D7E0" w14:textId="77777777" w:rsidR="00FA1669" w:rsidRDefault="00FA1669">
    <w:pPr>
      <w:pStyle w:val="Header"/>
    </w:pPr>
    <w:r>
      <w:rPr>
        <w:noProof/>
      </w:rPr>
      <w:drawing>
        <wp:anchor distT="0" distB="0" distL="114300" distR="114300" simplePos="0" relativeHeight="251658240" behindDoc="1" locked="0" layoutInCell="1" allowOverlap="1" wp14:anchorId="23415B2D" wp14:editId="1D53A04C">
          <wp:simplePos x="0" y="0"/>
          <wp:positionH relativeFrom="column">
            <wp:posOffset>0</wp:posOffset>
          </wp:positionH>
          <wp:positionV relativeFrom="paragraph">
            <wp:posOffset>0</wp:posOffset>
          </wp:positionV>
          <wp:extent cx="2003372" cy="1031132"/>
          <wp:effectExtent l="0" t="0" r="3810" b="0"/>
          <wp:wrapTight wrapText="bothSides">
            <wp:wrapPolygon edited="0">
              <wp:start x="0" y="0"/>
              <wp:lineTo x="0" y="21294"/>
              <wp:lineTo x="21504" y="21294"/>
              <wp:lineTo x="21504" y="0"/>
              <wp:lineTo x="0" y="0"/>
            </wp:wrapPolygon>
          </wp:wrapTight>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rotWithShape="1">
                  <a:blip r:embed="rId1">
                    <a:extLst>
                      <a:ext uri="{28A0092B-C50C-407E-A947-70E740481C1C}">
                        <a14:useLocalDpi xmlns:a14="http://schemas.microsoft.com/office/drawing/2010/main" val="0"/>
                      </a:ext>
                    </a:extLst>
                  </a:blip>
                  <a:srcRect t="20632" b="27898"/>
                  <a:stretch/>
                </pic:blipFill>
                <pic:spPr bwMode="auto">
                  <a:xfrm>
                    <a:off x="0" y="0"/>
                    <a:ext cx="2003372" cy="103113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     </w:t>
    </w:r>
  </w:p>
  <w:p w14:paraId="3000750F" w14:textId="77777777" w:rsidR="00FA1669" w:rsidRDefault="00FA1669">
    <w:pPr>
      <w:pStyle w:val="Header"/>
    </w:pPr>
  </w:p>
  <w:p w14:paraId="1C977B45" w14:textId="77777777" w:rsidR="00FA1669" w:rsidRPr="00FA1669" w:rsidRDefault="00FA1669">
    <w:pPr>
      <w:pStyle w:val="Header"/>
      <w:rPr>
        <w:rFonts w:ascii="Beirut" w:hAnsi="Beirut" w:cs="Beirut"/>
        <w:b/>
        <w:bCs/>
        <w:sz w:val="32"/>
        <w:szCs w:val="32"/>
      </w:rPr>
    </w:pPr>
    <w:r w:rsidRPr="00FA1669">
      <w:rPr>
        <w:rFonts w:ascii="Beirut" w:hAnsi="Beirut" w:cs="Beirut" w:hint="cs"/>
        <w:b/>
        <w:bCs/>
        <w:sz w:val="32"/>
        <w:szCs w:val="32"/>
      </w:rPr>
      <w:t>Rights and Fair Use Justification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7830F0"/>
    <w:multiLevelType w:val="hybridMultilevel"/>
    <w:tmpl w:val="5880C12C"/>
    <w:lvl w:ilvl="0" w:tplc="039265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8633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5E0"/>
    <w:rsid w:val="00026AA7"/>
    <w:rsid w:val="00041C4B"/>
    <w:rsid w:val="00060C2C"/>
    <w:rsid w:val="00123B88"/>
    <w:rsid w:val="00160D4F"/>
    <w:rsid w:val="001908BB"/>
    <w:rsid w:val="001D5337"/>
    <w:rsid w:val="001F185F"/>
    <w:rsid w:val="001F3173"/>
    <w:rsid w:val="002138E7"/>
    <w:rsid w:val="002472E5"/>
    <w:rsid w:val="00253C3B"/>
    <w:rsid w:val="0028259E"/>
    <w:rsid w:val="002F500E"/>
    <w:rsid w:val="00331693"/>
    <w:rsid w:val="003B239C"/>
    <w:rsid w:val="003B2F14"/>
    <w:rsid w:val="003C4B65"/>
    <w:rsid w:val="0040136B"/>
    <w:rsid w:val="00465629"/>
    <w:rsid w:val="004C0B1E"/>
    <w:rsid w:val="00594466"/>
    <w:rsid w:val="0059453D"/>
    <w:rsid w:val="007205E0"/>
    <w:rsid w:val="007569D3"/>
    <w:rsid w:val="00787DB9"/>
    <w:rsid w:val="00796303"/>
    <w:rsid w:val="007B24E0"/>
    <w:rsid w:val="0083653E"/>
    <w:rsid w:val="00866E3A"/>
    <w:rsid w:val="008E2CC6"/>
    <w:rsid w:val="00902532"/>
    <w:rsid w:val="009074CF"/>
    <w:rsid w:val="00921377"/>
    <w:rsid w:val="00931EB1"/>
    <w:rsid w:val="009872F8"/>
    <w:rsid w:val="009B58FC"/>
    <w:rsid w:val="009E4095"/>
    <w:rsid w:val="00A006C5"/>
    <w:rsid w:val="00A02DAD"/>
    <w:rsid w:val="00A31687"/>
    <w:rsid w:val="00A43D45"/>
    <w:rsid w:val="00A7043D"/>
    <w:rsid w:val="00AD23E1"/>
    <w:rsid w:val="00B11AFA"/>
    <w:rsid w:val="00B97795"/>
    <w:rsid w:val="00C017C5"/>
    <w:rsid w:val="00C02464"/>
    <w:rsid w:val="00C02A35"/>
    <w:rsid w:val="00C144AF"/>
    <w:rsid w:val="00C84935"/>
    <w:rsid w:val="00C94519"/>
    <w:rsid w:val="00CA784A"/>
    <w:rsid w:val="00CB10DA"/>
    <w:rsid w:val="00CE55E7"/>
    <w:rsid w:val="00D138AA"/>
    <w:rsid w:val="00D432E4"/>
    <w:rsid w:val="00D56134"/>
    <w:rsid w:val="00D71BCC"/>
    <w:rsid w:val="00DA2645"/>
    <w:rsid w:val="00DA3107"/>
    <w:rsid w:val="00DA6636"/>
    <w:rsid w:val="00E328AC"/>
    <w:rsid w:val="00EF5FC1"/>
    <w:rsid w:val="00F10CB8"/>
    <w:rsid w:val="00F437EA"/>
    <w:rsid w:val="00F949B6"/>
    <w:rsid w:val="00FA1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73339F"/>
  <w15:chartTrackingRefBased/>
  <w15:docId w15:val="{9D5140CF-B80B-4F66-85BB-040C0DE83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1669"/>
    <w:pPr>
      <w:tabs>
        <w:tab w:val="center" w:pos="4680"/>
        <w:tab w:val="right" w:pos="9360"/>
      </w:tabs>
    </w:pPr>
  </w:style>
  <w:style w:type="character" w:customStyle="1" w:styleId="HeaderChar">
    <w:name w:val="Header Char"/>
    <w:basedOn w:val="DefaultParagraphFont"/>
    <w:link w:val="Header"/>
    <w:uiPriority w:val="99"/>
    <w:rsid w:val="00FA1669"/>
  </w:style>
  <w:style w:type="paragraph" w:styleId="Footer">
    <w:name w:val="footer"/>
    <w:basedOn w:val="Normal"/>
    <w:link w:val="FooterChar"/>
    <w:uiPriority w:val="99"/>
    <w:unhideWhenUsed/>
    <w:rsid w:val="00FA1669"/>
    <w:pPr>
      <w:tabs>
        <w:tab w:val="center" w:pos="4680"/>
        <w:tab w:val="right" w:pos="9360"/>
      </w:tabs>
    </w:pPr>
  </w:style>
  <w:style w:type="character" w:customStyle="1" w:styleId="FooterChar">
    <w:name w:val="Footer Char"/>
    <w:basedOn w:val="DefaultParagraphFont"/>
    <w:link w:val="Footer"/>
    <w:uiPriority w:val="99"/>
    <w:rsid w:val="00FA1669"/>
  </w:style>
  <w:style w:type="paragraph" w:styleId="ListParagraph">
    <w:name w:val="List Paragraph"/>
    <w:basedOn w:val="Normal"/>
    <w:uiPriority w:val="34"/>
    <w:qFormat/>
    <w:rsid w:val="00AD23E1"/>
    <w:pPr>
      <w:ind w:left="720"/>
      <w:contextualSpacing/>
    </w:pPr>
  </w:style>
  <w:style w:type="character" w:styleId="Hyperlink">
    <w:name w:val="Hyperlink"/>
    <w:basedOn w:val="DefaultParagraphFont"/>
    <w:uiPriority w:val="99"/>
    <w:unhideWhenUsed/>
    <w:rsid w:val="007205E0"/>
    <w:rPr>
      <w:color w:val="0563C1" w:themeColor="hyperlink"/>
      <w:u w:val="single"/>
    </w:rPr>
  </w:style>
  <w:style w:type="character" w:styleId="UnresolvedMention">
    <w:name w:val="Unresolved Mention"/>
    <w:basedOn w:val="DefaultParagraphFont"/>
    <w:uiPriority w:val="99"/>
    <w:semiHidden/>
    <w:unhideWhenUsed/>
    <w:rsid w:val="007205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gillens@sas.upen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n\Downloads\Prima%20Fair%20Use%20Justification%20Form%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C:\Users\saman\Downloads\Prima Fair Use Justification Form (2).dotx</Template>
  <TotalTime>4</TotalTime>
  <Pages>3</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Gillen</dc:creator>
  <cp:keywords/>
  <dc:description/>
  <cp:lastModifiedBy>Samantha Erin Gillen</cp:lastModifiedBy>
  <cp:revision>5</cp:revision>
  <dcterms:created xsi:type="dcterms:W3CDTF">2022-11-22T17:11:00Z</dcterms:created>
  <dcterms:modified xsi:type="dcterms:W3CDTF">2022-11-27T16:32:00Z</dcterms:modified>
</cp:coreProperties>
</file>