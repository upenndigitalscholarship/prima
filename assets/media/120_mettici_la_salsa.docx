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CF7C4" w14:textId="77777777" w:rsidR="00FA1669" w:rsidRDefault="00FA1669"/>
    <w:p w14:paraId="67C9DD69" w14:textId="77777777" w:rsidR="00B11AFA" w:rsidRDefault="00B11AFA"/>
    <w:p w14:paraId="464002B9" w14:textId="77777777" w:rsidR="00B11AFA" w:rsidRDefault="00B11AFA"/>
    <w:p w14:paraId="20B55D88" w14:textId="77777777" w:rsidR="00C02464" w:rsidRPr="00C02464" w:rsidRDefault="00C02464" w:rsidP="00C144AF">
      <w:pPr>
        <w:rPr>
          <w:b/>
          <w:bCs/>
        </w:rPr>
      </w:pPr>
      <w:r>
        <w:rPr>
          <w:b/>
          <w:bCs/>
        </w:rPr>
        <w:t>PART A: MEDIA SUBMISSION INFORMATION</w:t>
      </w:r>
    </w:p>
    <w:p w14:paraId="68D1FA94" w14:textId="77777777" w:rsidR="00C02464" w:rsidRDefault="00C02464" w:rsidP="00C144AF"/>
    <w:p w14:paraId="5A86E73E" w14:textId="34E1DFFE" w:rsidR="00594466" w:rsidRDefault="00AD23E1" w:rsidP="00AD23E1">
      <w:pPr>
        <w:framePr w:hSpace="180" w:wrap="around" w:vAnchor="text" w:hAnchor="text" w:y="1"/>
        <w:pBdr>
          <w:top w:val="single" w:sz="6" w:space="1" w:color="auto"/>
          <w:left w:val="single" w:sz="6" w:space="1" w:color="auto"/>
          <w:bottom w:val="single" w:sz="6" w:space="1" w:color="auto"/>
          <w:right w:val="single" w:sz="6" w:space="1" w:color="auto"/>
        </w:pBdr>
      </w:pPr>
      <w:r w:rsidRPr="00AD23E1">
        <w:rPr>
          <w:b/>
          <w:bCs/>
        </w:rPr>
        <w:t>1.</w:t>
      </w:r>
      <w:r>
        <w:t xml:space="preserve"> </w:t>
      </w:r>
      <w:r w:rsidR="00594466">
        <w:t>Name of Source Media:</w:t>
      </w:r>
      <w:r w:rsidR="007205E0">
        <w:t xml:space="preserve"> </w:t>
      </w:r>
      <w:r w:rsidR="007205E0" w:rsidRPr="00206C76">
        <w:rPr>
          <w:color w:val="000000" w:themeColor="text1"/>
          <w:highlight w:val="lightGray"/>
        </w:rPr>
        <w:t xml:space="preserve">Clip </w:t>
      </w:r>
      <w:r w:rsidR="00392900" w:rsidRPr="00206C76">
        <w:rPr>
          <w:color w:val="000000" w:themeColor="text1"/>
          <w:highlight w:val="lightGray"/>
        </w:rPr>
        <w:t>of “</w:t>
      </w:r>
      <w:proofErr w:type="spellStart"/>
      <w:r w:rsidR="00392900" w:rsidRPr="00206C76">
        <w:rPr>
          <w:color w:val="000000" w:themeColor="text1"/>
          <w:highlight w:val="lightGray"/>
        </w:rPr>
        <w:t>Mettici</w:t>
      </w:r>
      <w:proofErr w:type="spellEnd"/>
      <w:r w:rsidR="00392900" w:rsidRPr="00206C76">
        <w:rPr>
          <w:color w:val="000000" w:themeColor="text1"/>
          <w:highlight w:val="lightGray"/>
        </w:rPr>
        <w:t xml:space="preserve"> la salsa” from</w:t>
      </w:r>
      <w:r w:rsidR="007205E0" w:rsidRPr="00206C76">
        <w:rPr>
          <w:color w:val="000000" w:themeColor="text1"/>
          <w:highlight w:val="lightGray"/>
        </w:rPr>
        <w:t xml:space="preserve"> </w:t>
      </w:r>
      <w:proofErr w:type="spellStart"/>
      <w:r w:rsidR="00392900" w:rsidRPr="00206C76">
        <w:rPr>
          <w:color w:val="000000" w:themeColor="text1"/>
          <w:highlight w:val="lightGray"/>
        </w:rPr>
        <w:t>Zecchino</w:t>
      </w:r>
      <w:proofErr w:type="spellEnd"/>
      <w:r w:rsidR="00392900" w:rsidRPr="00206C76">
        <w:rPr>
          <w:color w:val="000000" w:themeColor="text1"/>
          <w:highlight w:val="lightGray"/>
        </w:rPr>
        <w:t xml:space="preserve"> </w:t>
      </w:r>
      <w:proofErr w:type="spellStart"/>
      <w:r w:rsidR="00392900" w:rsidRPr="00206C76">
        <w:rPr>
          <w:color w:val="000000" w:themeColor="text1"/>
          <w:highlight w:val="lightGray"/>
        </w:rPr>
        <w:t>d’Oro</w:t>
      </w:r>
      <w:proofErr w:type="spellEnd"/>
      <w:r w:rsidR="00392900" w:rsidRPr="00206C76">
        <w:rPr>
          <w:color w:val="000000" w:themeColor="text1"/>
          <w:highlight w:val="lightGray"/>
        </w:rPr>
        <w:t xml:space="preserve"> competition, broadcast by RAI Uno (2019).</w:t>
      </w:r>
    </w:p>
    <w:p w14:paraId="04620972" w14:textId="77777777" w:rsidR="00CB10DA" w:rsidRDefault="00CB10DA"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40111EAD" w14:textId="74655C3F" w:rsidR="00594466" w:rsidRDefault="00AD23E1" w:rsidP="009E4095">
      <w:pPr>
        <w:framePr w:hSpace="180" w:wrap="around" w:vAnchor="text" w:hAnchor="text" w:y="1"/>
        <w:pBdr>
          <w:top w:val="single" w:sz="6" w:space="1" w:color="auto"/>
          <w:left w:val="single" w:sz="6" w:space="1" w:color="auto"/>
          <w:bottom w:val="single" w:sz="6" w:space="1" w:color="auto"/>
          <w:right w:val="single" w:sz="6" w:space="1" w:color="auto"/>
        </w:pBdr>
      </w:pPr>
      <w:r w:rsidRPr="00AD23E1">
        <w:rPr>
          <w:b/>
          <w:bCs/>
        </w:rPr>
        <w:t>2.</w:t>
      </w:r>
      <w:r>
        <w:t xml:space="preserve"> </w:t>
      </w:r>
      <w:r w:rsidR="00CB10DA">
        <w:t xml:space="preserve">Where was source media acquired: </w:t>
      </w:r>
      <w:r w:rsidR="00392900" w:rsidRPr="00392900">
        <w:rPr>
          <w:highlight w:val="lightGray"/>
        </w:rPr>
        <w:t>YouTube</w:t>
      </w:r>
    </w:p>
    <w:p w14:paraId="6BD29887" w14:textId="77777777" w:rsidR="00CB10DA" w:rsidRDefault="00CB10DA"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09327067" w14:textId="46413DD6" w:rsidR="00CB10DA" w:rsidRDefault="00AD23E1" w:rsidP="009E4095">
      <w:pPr>
        <w:framePr w:hSpace="180" w:wrap="around" w:vAnchor="text" w:hAnchor="text" w:y="1"/>
        <w:pBdr>
          <w:top w:val="single" w:sz="6" w:space="1" w:color="auto"/>
          <w:left w:val="single" w:sz="6" w:space="1" w:color="auto"/>
          <w:bottom w:val="single" w:sz="6" w:space="1" w:color="auto"/>
          <w:right w:val="single" w:sz="6" w:space="1" w:color="auto"/>
        </w:pBdr>
      </w:pPr>
      <w:r w:rsidRPr="00AD23E1">
        <w:rPr>
          <w:b/>
          <w:bCs/>
        </w:rPr>
        <w:t>3.</w:t>
      </w:r>
      <w:r>
        <w:t xml:space="preserve"> </w:t>
      </w:r>
      <w:r w:rsidR="00CB10DA">
        <w:t xml:space="preserve">Duration of clip taken from source media: </w:t>
      </w:r>
      <w:r w:rsidR="00392900" w:rsidRPr="00392900">
        <w:rPr>
          <w:highlight w:val="lightGray"/>
        </w:rPr>
        <w:t>3 minutes, 6 seconds</w:t>
      </w:r>
    </w:p>
    <w:p w14:paraId="6F0ECE8C" w14:textId="77777777" w:rsidR="00CB10DA" w:rsidRDefault="00CB10DA"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2616B45E" w14:textId="50B5D8F2" w:rsidR="00CB10DA" w:rsidRDefault="00AD23E1" w:rsidP="009E4095">
      <w:pPr>
        <w:framePr w:hSpace="180" w:wrap="around" w:vAnchor="text" w:hAnchor="text" w:y="1"/>
        <w:pBdr>
          <w:top w:val="single" w:sz="6" w:space="1" w:color="auto"/>
          <w:left w:val="single" w:sz="6" w:space="1" w:color="auto"/>
          <w:bottom w:val="single" w:sz="6" w:space="1" w:color="auto"/>
          <w:right w:val="single" w:sz="6" w:space="1" w:color="auto"/>
        </w:pBdr>
      </w:pPr>
      <w:r w:rsidRPr="00B25E2A">
        <w:rPr>
          <w:b/>
          <w:bCs/>
        </w:rPr>
        <w:t>4.</w:t>
      </w:r>
      <w:r w:rsidRPr="00B25E2A">
        <w:t xml:space="preserve"> </w:t>
      </w:r>
      <w:r w:rsidR="00CB10DA" w:rsidRPr="00B25E2A">
        <w:t xml:space="preserve">Pedagogical purpose of clip: </w:t>
      </w:r>
      <w:r w:rsidR="00392900" w:rsidRPr="00392900">
        <w:rPr>
          <w:highlight w:val="lightGray"/>
        </w:rPr>
        <w:t>Students will practice multiple skills with this clip including partner work, listening comprehension, conversation and exchange with other students, and creativity in finding/writing a recipe with new food-related vocabulary and verbs.</w:t>
      </w:r>
    </w:p>
    <w:p w14:paraId="50123604" w14:textId="77777777" w:rsidR="00CB10DA" w:rsidRDefault="00CB10DA"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65AF164F" w14:textId="528EA0BA" w:rsidR="00594466" w:rsidRDefault="00AD23E1" w:rsidP="009E4095">
      <w:pPr>
        <w:framePr w:hSpace="180" w:wrap="around" w:vAnchor="text" w:hAnchor="text" w:y="1"/>
        <w:pBdr>
          <w:top w:val="single" w:sz="6" w:space="1" w:color="auto"/>
          <w:left w:val="single" w:sz="6" w:space="1" w:color="auto"/>
          <w:bottom w:val="single" w:sz="6" w:space="1" w:color="auto"/>
          <w:right w:val="single" w:sz="6" w:space="1" w:color="auto"/>
        </w:pBdr>
      </w:pPr>
      <w:r w:rsidRPr="00AD23E1">
        <w:rPr>
          <w:b/>
          <w:bCs/>
        </w:rPr>
        <w:t>5.</w:t>
      </w:r>
      <w:r>
        <w:t xml:space="preserve"> </w:t>
      </w:r>
      <w:r w:rsidR="00CB10DA">
        <w:t xml:space="preserve">Have you acquired permission from creator to use clip? Yes </w:t>
      </w:r>
      <w:r w:rsidR="00CB10DA">
        <w:fldChar w:fldCharType="begin">
          <w:ffData>
            <w:name w:val="Check1"/>
            <w:enabled/>
            <w:calcOnExit w:val="0"/>
            <w:checkBox>
              <w:sizeAuto/>
              <w:default w:val="0"/>
            </w:checkBox>
          </w:ffData>
        </w:fldChar>
      </w:r>
      <w:bookmarkStart w:id="0" w:name="Check1"/>
      <w:r w:rsidR="00CB10DA">
        <w:instrText xml:space="preserve"> FORMCHECKBOX </w:instrText>
      </w:r>
      <w:r w:rsidR="00000000">
        <w:fldChar w:fldCharType="separate"/>
      </w:r>
      <w:r w:rsidR="00CB10DA">
        <w:fldChar w:fldCharType="end"/>
      </w:r>
      <w:bookmarkEnd w:id="0"/>
      <w:r w:rsidR="00CB10DA">
        <w:t xml:space="preserve"> No </w:t>
      </w:r>
      <w:r w:rsidR="007205E0">
        <w:fldChar w:fldCharType="begin">
          <w:ffData>
            <w:name w:val="Check2"/>
            <w:enabled/>
            <w:calcOnExit w:val="0"/>
            <w:checkBox>
              <w:sizeAuto/>
              <w:default w:val="1"/>
            </w:checkBox>
          </w:ffData>
        </w:fldChar>
      </w:r>
      <w:bookmarkStart w:id="1" w:name="Check2"/>
      <w:r w:rsidR="007205E0">
        <w:instrText xml:space="preserve"> FORMCHECKBOX </w:instrText>
      </w:r>
      <w:r w:rsidR="00000000">
        <w:fldChar w:fldCharType="separate"/>
      </w:r>
      <w:r w:rsidR="007205E0">
        <w:fldChar w:fldCharType="end"/>
      </w:r>
      <w:bookmarkEnd w:id="1"/>
      <w:r w:rsidR="00CB10DA">
        <w:t xml:space="preserve"> Pending </w:t>
      </w:r>
      <w:r w:rsidR="00CB10DA">
        <w:fldChar w:fldCharType="begin">
          <w:ffData>
            <w:name w:val="Check3"/>
            <w:enabled/>
            <w:calcOnExit w:val="0"/>
            <w:checkBox>
              <w:sizeAuto/>
              <w:default w:val="0"/>
            </w:checkBox>
          </w:ffData>
        </w:fldChar>
      </w:r>
      <w:bookmarkStart w:id="2" w:name="Check3"/>
      <w:r w:rsidR="00CB10DA">
        <w:instrText xml:space="preserve"> FORMCHECKBOX </w:instrText>
      </w:r>
      <w:r w:rsidR="00000000">
        <w:fldChar w:fldCharType="separate"/>
      </w:r>
      <w:r w:rsidR="00CB10DA">
        <w:fldChar w:fldCharType="end"/>
      </w:r>
      <w:bookmarkEnd w:id="2"/>
    </w:p>
    <w:p w14:paraId="08F7D342" w14:textId="77777777" w:rsidR="009E4095" w:rsidRDefault="009E4095"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26703670" w14:textId="77777777" w:rsidR="009E4095" w:rsidRDefault="009E4095" w:rsidP="009E4095">
      <w:pPr>
        <w:framePr w:hSpace="180" w:wrap="around" w:vAnchor="text" w:hAnchor="text" w:y="1"/>
        <w:pBdr>
          <w:top w:val="single" w:sz="6" w:space="1" w:color="auto"/>
          <w:left w:val="single" w:sz="6" w:space="1" w:color="auto"/>
          <w:bottom w:val="single" w:sz="6" w:space="1" w:color="auto"/>
          <w:right w:val="single" w:sz="6" w:space="1" w:color="auto"/>
        </w:pBdr>
      </w:pPr>
      <w:r>
        <w:t xml:space="preserve">If “YES” please include copy of permission in your form submission and proceed to PART C: AFFIDAVIT at bottom of form. If “NO” please proceed to PART B: FAIR USE JUSTIFICATION questions below.  </w:t>
      </w:r>
    </w:p>
    <w:p w14:paraId="39E527A7" w14:textId="77777777" w:rsidR="009E4095" w:rsidRDefault="009E4095"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02724B8E" w14:textId="75C936FD" w:rsidR="00A006C5" w:rsidRDefault="00A006C5" w:rsidP="00C144AF">
      <w:pPr>
        <w:rPr>
          <w:b/>
          <w:bCs/>
        </w:rPr>
      </w:pPr>
    </w:p>
    <w:p w14:paraId="434F6ECA" w14:textId="595A14EC" w:rsidR="00A006C5" w:rsidRDefault="00A006C5" w:rsidP="00C144AF">
      <w:pPr>
        <w:rPr>
          <w:b/>
          <w:bCs/>
        </w:rPr>
      </w:pPr>
    </w:p>
    <w:p w14:paraId="6FE17DE5" w14:textId="38A7A411" w:rsidR="00A006C5" w:rsidRDefault="00A006C5" w:rsidP="00C144AF">
      <w:pPr>
        <w:rPr>
          <w:b/>
          <w:bCs/>
        </w:rPr>
      </w:pPr>
    </w:p>
    <w:p w14:paraId="124DECFB" w14:textId="528913A0" w:rsidR="00A006C5" w:rsidRDefault="00A006C5" w:rsidP="00C144AF">
      <w:pPr>
        <w:rPr>
          <w:b/>
          <w:bCs/>
        </w:rPr>
      </w:pPr>
    </w:p>
    <w:p w14:paraId="6FC2D509" w14:textId="2073BA66" w:rsidR="00A006C5" w:rsidRDefault="00A006C5" w:rsidP="00C144AF">
      <w:pPr>
        <w:rPr>
          <w:b/>
          <w:bCs/>
        </w:rPr>
      </w:pPr>
    </w:p>
    <w:p w14:paraId="12C2A5E9" w14:textId="5063A0BA" w:rsidR="00A006C5" w:rsidRDefault="00A006C5" w:rsidP="00C144AF">
      <w:pPr>
        <w:rPr>
          <w:b/>
          <w:bCs/>
        </w:rPr>
      </w:pPr>
    </w:p>
    <w:p w14:paraId="1919EB8B" w14:textId="126E0386" w:rsidR="00A006C5" w:rsidRDefault="00A006C5" w:rsidP="00C144AF">
      <w:pPr>
        <w:rPr>
          <w:b/>
          <w:bCs/>
        </w:rPr>
      </w:pPr>
    </w:p>
    <w:p w14:paraId="2189DEDC" w14:textId="413753B8" w:rsidR="00A006C5" w:rsidRDefault="00A006C5" w:rsidP="00C144AF">
      <w:pPr>
        <w:rPr>
          <w:b/>
          <w:bCs/>
        </w:rPr>
      </w:pPr>
    </w:p>
    <w:p w14:paraId="37B557CB" w14:textId="6E9990D0" w:rsidR="00A006C5" w:rsidRDefault="00A006C5" w:rsidP="00C144AF">
      <w:pPr>
        <w:rPr>
          <w:b/>
          <w:bCs/>
        </w:rPr>
      </w:pPr>
    </w:p>
    <w:p w14:paraId="145566CA" w14:textId="2B55042A" w:rsidR="00026AA7" w:rsidRDefault="00026AA7" w:rsidP="00C144AF">
      <w:pPr>
        <w:rPr>
          <w:b/>
          <w:bCs/>
        </w:rPr>
      </w:pPr>
    </w:p>
    <w:p w14:paraId="778D7C3F" w14:textId="09E4778C" w:rsidR="00026AA7" w:rsidRDefault="00026AA7" w:rsidP="00C144AF">
      <w:pPr>
        <w:rPr>
          <w:b/>
          <w:bCs/>
        </w:rPr>
      </w:pPr>
    </w:p>
    <w:p w14:paraId="1CCAF6AD" w14:textId="316602E5" w:rsidR="00026AA7" w:rsidRDefault="00026AA7" w:rsidP="00C144AF">
      <w:pPr>
        <w:rPr>
          <w:b/>
          <w:bCs/>
        </w:rPr>
      </w:pPr>
    </w:p>
    <w:p w14:paraId="3189DFF0" w14:textId="1160BE60" w:rsidR="00026AA7" w:rsidRDefault="00026AA7" w:rsidP="00C144AF">
      <w:pPr>
        <w:rPr>
          <w:b/>
          <w:bCs/>
        </w:rPr>
      </w:pPr>
    </w:p>
    <w:p w14:paraId="47742797" w14:textId="4E1FA6F8" w:rsidR="00026AA7" w:rsidRDefault="00026AA7" w:rsidP="00C144AF">
      <w:pPr>
        <w:rPr>
          <w:b/>
          <w:bCs/>
        </w:rPr>
      </w:pPr>
    </w:p>
    <w:p w14:paraId="2F554D24" w14:textId="767D17C5" w:rsidR="00026AA7" w:rsidRDefault="00026AA7" w:rsidP="00C144AF">
      <w:pPr>
        <w:rPr>
          <w:b/>
          <w:bCs/>
        </w:rPr>
      </w:pPr>
    </w:p>
    <w:p w14:paraId="3805DB86" w14:textId="53C3805D" w:rsidR="00026AA7" w:rsidRDefault="00026AA7" w:rsidP="00C144AF">
      <w:pPr>
        <w:rPr>
          <w:b/>
          <w:bCs/>
        </w:rPr>
      </w:pPr>
    </w:p>
    <w:p w14:paraId="0E206414" w14:textId="0BAC0326" w:rsidR="00026AA7" w:rsidRDefault="00026AA7" w:rsidP="00C144AF">
      <w:pPr>
        <w:rPr>
          <w:b/>
          <w:bCs/>
        </w:rPr>
      </w:pPr>
    </w:p>
    <w:p w14:paraId="40892F65" w14:textId="5A7A9007" w:rsidR="00026AA7" w:rsidRDefault="00026AA7" w:rsidP="00C144AF">
      <w:pPr>
        <w:rPr>
          <w:b/>
          <w:bCs/>
        </w:rPr>
      </w:pPr>
    </w:p>
    <w:p w14:paraId="2AF4558E" w14:textId="77777777" w:rsidR="00B0732E" w:rsidRDefault="00B0732E" w:rsidP="00C144AF">
      <w:pPr>
        <w:rPr>
          <w:b/>
          <w:bCs/>
        </w:rPr>
      </w:pPr>
    </w:p>
    <w:p w14:paraId="1F30F0AF" w14:textId="338E3B9F" w:rsidR="00026AA7" w:rsidRDefault="00026AA7" w:rsidP="00C144AF">
      <w:pPr>
        <w:rPr>
          <w:b/>
          <w:bCs/>
        </w:rPr>
      </w:pPr>
    </w:p>
    <w:p w14:paraId="729218A0" w14:textId="69C7B878" w:rsidR="00026AA7" w:rsidRDefault="00026AA7" w:rsidP="00C144AF">
      <w:pPr>
        <w:rPr>
          <w:b/>
          <w:bCs/>
        </w:rPr>
      </w:pPr>
    </w:p>
    <w:p w14:paraId="32AC0278" w14:textId="77777777" w:rsidR="00026AA7" w:rsidRDefault="00026AA7" w:rsidP="00C144AF">
      <w:pPr>
        <w:rPr>
          <w:b/>
          <w:bCs/>
        </w:rPr>
      </w:pPr>
    </w:p>
    <w:p w14:paraId="053CFF69" w14:textId="53206BC1" w:rsidR="0040136B" w:rsidRDefault="00AD23E1" w:rsidP="00C017C5">
      <w:pPr>
        <w:rPr>
          <w:b/>
          <w:bCs/>
        </w:rPr>
      </w:pPr>
      <w:r>
        <w:rPr>
          <w:b/>
          <w:bCs/>
        </w:rPr>
        <w:t>P</w:t>
      </w:r>
      <w:r w:rsidR="00C02464">
        <w:rPr>
          <w:b/>
          <w:bCs/>
        </w:rPr>
        <w:t>ART B: FAIR USE JUSTIFICATION</w:t>
      </w:r>
    </w:p>
    <w:p w14:paraId="101F110D" w14:textId="2D0FFD36" w:rsidR="00CB10DA" w:rsidRDefault="00CB10DA" w:rsidP="009074CF">
      <w:pPr>
        <w:framePr w:hSpace="187" w:wrap="around" w:vAnchor="text" w:hAnchor="page" w:x="1578" w:y="709"/>
        <w:pBdr>
          <w:top w:val="single" w:sz="6" w:space="1" w:color="auto"/>
          <w:left w:val="single" w:sz="6" w:space="4" w:color="auto"/>
          <w:bottom w:val="single" w:sz="6" w:space="1" w:color="auto"/>
          <w:right w:val="single" w:sz="6" w:space="4" w:color="auto"/>
        </w:pBdr>
      </w:pPr>
      <w:r w:rsidRPr="00AD23E1">
        <w:t xml:space="preserve"> </w:t>
      </w:r>
      <w:r w:rsidR="00AD23E1" w:rsidRPr="00AD23E1">
        <w:rPr>
          <w:b/>
          <w:bCs/>
        </w:rPr>
        <w:t>6.</w:t>
      </w:r>
      <w:r w:rsidR="00AD23E1">
        <w:rPr>
          <w:b/>
          <w:bCs/>
        </w:rPr>
        <w:t xml:space="preserve"> </w:t>
      </w:r>
      <w:r w:rsidR="003B2F14">
        <w:t xml:space="preserve">What is the intended purpose for using this clip? </w:t>
      </w:r>
      <w:r w:rsidR="00392900" w:rsidRPr="00392900">
        <w:rPr>
          <w:highlight w:val="lightGray"/>
        </w:rPr>
        <w:t>Students will watch the video and listen for certain ingredients. They will categorize the ingredients based on food group and create a recipe using some of those ingredients and some added ones. Then they will converse with other students about their recipes to see which dishes were the most creative, which ingredients were used the most, etc.</w:t>
      </w:r>
    </w:p>
    <w:p w14:paraId="0BA44791" w14:textId="77777777" w:rsidR="009074CF" w:rsidRDefault="009074CF" w:rsidP="009074CF">
      <w:pPr>
        <w:framePr w:hSpace="187" w:wrap="around" w:vAnchor="text" w:hAnchor="page" w:x="1578" w:y="709"/>
        <w:pBdr>
          <w:top w:val="single" w:sz="6" w:space="1" w:color="auto"/>
          <w:left w:val="single" w:sz="6" w:space="4" w:color="auto"/>
          <w:bottom w:val="single" w:sz="6" w:space="1" w:color="auto"/>
          <w:right w:val="single" w:sz="6" w:space="4" w:color="auto"/>
        </w:pBdr>
      </w:pPr>
    </w:p>
    <w:p w14:paraId="12DDD227" w14:textId="41C7A002" w:rsidR="003B2F14" w:rsidRDefault="00AD23E1" w:rsidP="00F10CB8">
      <w:pPr>
        <w:framePr w:hSpace="187" w:wrap="around" w:vAnchor="text" w:hAnchor="page" w:x="1578" w:y="709"/>
        <w:pBdr>
          <w:top w:val="single" w:sz="6" w:space="1" w:color="auto"/>
          <w:left w:val="single" w:sz="6" w:space="4" w:color="auto"/>
          <w:bottom w:val="single" w:sz="6" w:space="1" w:color="auto"/>
          <w:right w:val="single" w:sz="6" w:space="4" w:color="auto"/>
        </w:pBdr>
        <w:spacing w:after="240"/>
        <w:ind w:firstLine="720"/>
      </w:pPr>
      <w:r w:rsidRPr="00AD23E1">
        <w:rPr>
          <w:b/>
          <w:bCs/>
        </w:rPr>
        <w:t>a.</w:t>
      </w:r>
      <w:r>
        <w:t xml:space="preserve"> </w:t>
      </w:r>
      <w:r w:rsidR="003B2F14">
        <w:t xml:space="preserve">Would you consider this purpose transformative? (Does the purpose for using this clip add something new to or different from its initially intended use? Yes </w:t>
      </w:r>
      <w:r w:rsidR="007205E0">
        <w:fldChar w:fldCharType="begin">
          <w:ffData>
            <w:name w:val="Check4"/>
            <w:enabled/>
            <w:calcOnExit w:val="0"/>
            <w:checkBox>
              <w:sizeAuto/>
              <w:default w:val="1"/>
            </w:checkBox>
          </w:ffData>
        </w:fldChar>
      </w:r>
      <w:bookmarkStart w:id="3" w:name="Check4"/>
      <w:r w:rsidR="007205E0">
        <w:instrText xml:space="preserve"> FORMCHECKBOX </w:instrText>
      </w:r>
      <w:r w:rsidR="00000000">
        <w:fldChar w:fldCharType="separate"/>
      </w:r>
      <w:r w:rsidR="007205E0">
        <w:fldChar w:fldCharType="end"/>
      </w:r>
      <w:bookmarkEnd w:id="3"/>
      <w:r w:rsidR="003B2F14">
        <w:t xml:space="preserve"> No </w:t>
      </w:r>
      <w:r w:rsidR="003B2F14">
        <w:fldChar w:fldCharType="begin">
          <w:ffData>
            <w:name w:val="Check5"/>
            <w:enabled/>
            <w:calcOnExit w:val="0"/>
            <w:checkBox>
              <w:sizeAuto/>
              <w:default w:val="0"/>
            </w:checkBox>
          </w:ffData>
        </w:fldChar>
      </w:r>
      <w:bookmarkStart w:id="4" w:name="Check5"/>
      <w:r w:rsidR="003B2F14">
        <w:instrText xml:space="preserve"> FORMCHECKBOX </w:instrText>
      </w:r>
      <w:r w:rsidR="00000000">
        <w:fldChar w:fldCharType="separate"/>
      </w:r>
      <w:r w:rsidR="003B2F14">
        <w:fldChar w:fldCharType="end"/>
      </w:r>
      <w:bookmarkEnd w:id="4"/>
    </w:p>
    <w:p w14:paraId="62D3DF02" w14:textId="0911CCA5" w:rsidR="003B2F14" w:rsidRDefault="00AD23E1" w:rsidP="009074CF">
      <w:pPr>
        <w:framePr w:hSpace="187" w:wrap="around" w:vAnchor="text" w:hAnchor="page" w:x="1578" w:y="709"/>
        <w:pBdr>
          <w:top w:val="single" w:sz="6" w:space="1" w:color="auto"/>
          <w:left w:val="single" w:sz="6" w:space="4" w:color="auto"/>
          <w:bottom w:val="single" w:sz="6" w:space="1" w:color="auto"/>
          <w:right w:val="single" w:sz="6" w:space="4" w:color="auto"/>
        </w:pBdr>
        <w:ind w:firstLine="720"/>
      </w:pPr>
      <w:r w:rsidRPr="00AD23E1">
        <w:rPr>
          <w:b/>
          <w:bCs/>
        </w:rPr>
        <w:t>b.</w:t>
      </w:r>
      <w:r>
        <w:t xml:space="preserve"> </w:t>
      </w:r>
      <w:r w:rsidR="003B2F14">
        <w:t>Explain:</w:t>
      </w:r>
      <w:r w:rsidR="00F10CB8">
        <w:t xml:space="preserve"> </w:t>
      </w:r>
      <w:r w:rsidR="00206C76" w:rsidRPr="00E45EC2">
        <w:rPr>
          <w:highlight w:val="lightGray"/>
        </w:rPr>
        <w:t xml:space="preserve">Students will practice vocabulary words they have learned from their textbook, adding new ones into the mix. They will practice categorizing based on food group and brainstorm which foods go together, which will open the possibility of </w:t>
      </w:r>
      <w:r w:rsidR="00E45EC2" w:rsidRPr="00E45EC2">
        <w:rPr>
          <w:highlight w:val="lightGray"/>
        </w:rPr>
        <w:t xml:space="preserve">conversation about Italian/American/other countries’ food culture. </w:t>
      </w:r>
      <w:r w:rsidR="00206C76" w:rsidRPr="00E45EC2">
        <w:rPr>
          <w:highlight w:val="lightGray"/>
        </w:rPr>
        <w:t xml:space="preserve">Furthermore, this </w:t>
      </w:r>
      <w:r w:rsidR="00E45EC2" w:rsidRPr="00E45EC2">
        <w:rPr>
          <w:highlight w:val="lightGray"/>
        </w:rPr>
        <w:t>activity</w:t>
      </w:r>
      <w:r w:rsidR="00206C76" w:rsidRPr="00E45EC2">
        <w:rPr>
          <w:highlight w:val="lightGray"/>
        </w:rPr>
        <w:t xml:space="preserve"> has a task component that is critical for developing students’ ability to process and collect information in a setting outside of their partner group.</w:t>
      </w:r>
    </w:p>
    <w:p w14:paraId="751F3C72" w14:textId="77777777" w:rsidR="003B2F14" w:rsidRDefault="003B2F14" w:rsidP="00F10CB8">
      <w:pPr>
        <w:framePr w:hSpace="187" w:wrap="around" w:vAnchor="text" w:hAnchor="page" w:x="1578" w:y="709"/>
        <w:pBdr>
          <w:top w:val="single" w:sz="6" w:space="1" w:color="auto"/>
          <w:left w:val="single" w:sz="6" w:space="4" w:color="auto"/>
          <w:bottom w:val="single" w:sz="6" w:space="1" w:color="auto"/>
          <w:right w:val="single" w:sz="6" w:space="4" w:color="auto"/>
        </w:pBdr>
      </w:pPr>
    </w:p>
    <w:p w14:paraId="4A5ED0C2" w14:textId="62F43FA9" w:rsidR="003B2F14" w:rsidRDefault="00AD23E1" w:rsidP="00F10CB8">
      <w:pPr>
        <w:framePr w:hSpace="187" w:wrap="around" w:vAnchor="text" w:hAnchor="page" w:x="1578" w:y="709"/>
        <w:pBdr>
          <w:top w:val="single" w:sz="6" w:space="1" w:color="auto"/>
          <w:left w:val="single" w:sz="6" w:space="4" w:color="auto"/>
          <w:bottom w:val="single" w:sz="6" w:space="1" w:color="auto"/>
          <w:right w:val="single" w:sz="6" w:space="4" w:color="auto"/>
        </w:pBdr>
      </w:pPr>
      <w:r w:rsidRPr="00AD23E1">
        <w:rPr>
          <w:b/>
          <w:bCs/>
        </w:rPr>
        <w:t>7.</w:t>
      </w:r>
      <w:r>
        <w:t xml:space="preserve"> </w:t>
      </w:r>
      <w:r w:rsidR="003B2F14">
        <w:t xml:space="preserve">What is the nature of the copyrighted work? </w:t>
      </w:r>
      <w:r w:rsidR="00465629">
        <w:t xml:space="preserve">Factual </w:t>
      </w:r>
      <w:r w:rsidR="00465629">
        <w:fldChar w:fldCharType="begin">
          <w:ffData>
            <w:name w:val="Check6"/>
            <w:enabled/>
            <w:calcOnExit w:val="0"/>
            <w:checkBox>
              <w:sizeAuto/>
              <w:default w:val="0"/>
            </w:checkBox>
          </w:ffData>
        </w:fldChar>
      </w:r>
      <w:bookmarkStart w:id="5" w:name="Check6"/>
      <w:r w:rsidR="00465629">
        <w:instrText xml:space="preserve"> FORMCHECKBOX </w:instrText>
      </w:r>
      <w:r w:rsidR="00000000">
        <w:fldChar w:fldCharType="separate"/>
      </w:r>
      <w:r w:rsidR="00465629">
        <w:fldChar w:fldCharType="end"/>
      </w:r>
      <w:bookmarkEnd w:id="5"/>
      <w:r w:rsidR="00465629">
        <w:t xml:space="preserve"> Creative </w:t>
      </w:r>
      <w:r w:rsidR="007205E0">
        <w:fldChar w:fldCharType="begin">
          <w:ffData>
            <w:name w:val="Check7"/>
            <w:enabled/>
            <w:calcOnExit w:val="0"/>
            <w:checkBox>
              <w:sizeAuto/>
              <w:default w:val="1"/>
            </w:checkBox>
          </w:ffData>
        </w:fldChar>
      </w:r>
      <w:bookmarkStart w:id="6" w:name="Check7"/>
      <w:r w:rsidR="007205E0">
        <w:instrText xml:space="preserve"> FORMCHECKBOX </w:instrText>
      </w:r>
      <w:r w:rsidR="00000000">
        <w:fldChar w:fldCharType="separate"/>
      </w:r>
      <w:r w:rsidR="007205E0">
        <w:fldChar w:fldCharType="end"/>
      </w:r>
      <w:bookmarkEnd w:id="6"/>
    </w:p>
    <w:p w14:paraId="327B7952" w14:textId="77777777" w:rsidR="00465629" w:rsidRDefault="00465629" w:rsidP="00F10CB8">
      <w:pPr>
        <w:framePr w:hSpace="187" w:wrap="around" w:vAnchor="text" w:hAnchor="page" w:x="1578" w:y="709"/>
        <w:pBdr>
          <w:top w:val="single" w:sz="6" w:space="1" w:color="auto"/>
          <w:left w:val="single" w:sz="6" w:space="4" w:color="auto"/>
          <w:bottom w:val="single" w:sz="6" w:space="1" w:color="auto"/>
          <w:right w:val="single" w:sz="6" w:space="4" w:color="auto"/>
        </w:pBdr>
      </w:pPr>
    </w:p>
    <w:p w14:paraId="45EA0645" w14:textId="7B170832" w:rsidR="00465629" w:rsidRDefault="00AD23E1" w:rsidP="00D432E4">
      <w:pPr>
        <w:framePr w:hSpace="187" w:wrap="around" w:vAnchor="text" w:hAnchor="page" w:x="1578" w:y="709"/>
        <w:pBdr>
          <w:top w:val="single" w:sz="6" w:space="1" w:color="auto"/>
          <w:left w:val="single" w:sz="6" w:space="4" w:color="auto"/>
          <w:bottom w:val="single" w:sz="6" w:space="1" w:color="auto"/>
          <w:right w:val="single" w:sz="6" w:space="4" w:color="auto"/>
        </w:pBdr>
      </w:pPr>
      <w:r w:rsidRPr="00AD23E1">
        <w:rPr>
          <w:b/>
          <w:bCs/>
        </w:rPr>
        <w:t>8.</w:t>
      </w:r>
      <w:r>
        <w:t xml:space="preserve"> </w:t>
      </w:r>
      <w:r w:rsidR="00465629">
        <w:t xml:space="preserve">What amount/portion of the source copyrighted work is being used? </w:t>
      </w:r>
      <w:proofErr w:type="spellStart"/>
      <w:r w:rsidR="00FC041C" w:rsidRPr="00FC041C">
        <w:rPr>
          <w:highlight w:val="lightGray"/>
        </w:rPr>
        <w:t>Zecchino</w:t>
      </w:r>
      <w:proofErr w:type="spellEnd"/>
      <w:r w:rsidR="00FC041C" w:rsidRPr="00FC041C">
        <w:rPr>
          <w:highlight w:val="lightGray"/>
        </w:rPr>
        <w:t xml:space="preserve"> </w:t>
      </w:r>
      <w:proofErr w:type="spellStart"/>
      <w:r w:rsidR="00FC041C" w:rsidRPr="00FC041C">
        <w:rPr>
          <w:highlight w:val="lightGray"/>
        </w:rPr>
        <w:t>d’Oro</w:t>
      </w:r>
      <w:proofErr w:type="spellEnd"/>
      <w:r w:rsidR="00FC041C" w:rsidRPr="00FC041C">
        <w:rPr>
          <w:highlight w:val="lightGray"/>
        </w:rPr>
        <w:t xml:space="preserve"> is an international, annual children’s song competition that was inaugurated in 1959. “</w:t>
      </w:r>
      <w:proofErr w:type="spellStart"/>
      <w:r w:rsidR="00FC041C" w:rsidRPr="00FC041C">
        <w:rPr>
          <w:highlight w:val="lightGray"/>
        </w:rPr>
        <w:t>Mettici</w:t>
      </w:r>
      <w:proofErr w:type="spellEnd"/>
      <w:r w:rsidR="00FC041C" w:rsidRPr="00FC041C">
        <w:rPr>
          <w:highlight w:val="lightGray"/>
        </w:rPr>
        <w:t xml:space="preserve"> la salsa” was one of the 2019 winners. It represents one outcome from 2019 and a </w:t>
      </w:r>
      <w:r w:rsidR="00FC041C">
        <w:rPr>
          <w:highlight w:val="lightGray"/>
        </w:rPr>
        <w:t>miniscule</w:t>
      </w:r>
      <w:r w:rsidR="00FC041C" w:rsidRPr="00FC041C">
        <w:rPr>
          <w:highlight w:val="lightGray"/>
        </w:rPr>
        <w:t xml:space="preserve"> amount of the </w:t>
      </w:r>
      <w:r w:rsidR="00FC041C">
        <w:rPr>
          <w:highlight w:val="lightGray"/>
        </w:rPr>
        <w:t xml:space="preserve">total, </w:t>
      </w:r>
      <w:r w:rsidR="00FC041C" w:rsidRPr="00FC041C">
        <w:rPr>
          <w:highlight w:val="lightGray"/>
        </w:rPr>
        <w:t xml:space="preserve">musical </w:t>
      </w:r>
      <w:r w:rsidR="00FC041C">
        <w:rPr>
          <w:highlight w:val="lightGray"/>
        </w:rPr>
        <w:t>production</w:t>
      </w:r>
      <w:r w:rsidR="00FC041C" w:rsidRPr="00FC041C">
        <w:rPr>
          <w:highlight w:val="lightGray"/>
        </w:rPr>
        <w:t xml:space="preserve"> generated from 1959 to the present.</w:t>
      </w:r>
    </w:p>
    <w:p w14:paraId="5BB91107" w14:textId="77777777" w:rsidR="00D432E4" w:rsidRDefault="00D432E4" w:rsidP="00D432E4">
      <w:pPr>
        <w:framePr w:hSpace="187" w:wrap="around" w:vAnchor="text" w:hAnchor="page" w:x="1578" w:y="709"/>
        <w:pBdr>
          <w:top w:val="single" w:sz="6" w:space="1" w:color="auto"/>
          <w:left w:val="single" w:sz="6" w:space="4" w:color="auto"/>
          <w:bottom w:val="single" w:sz="6" w:space="1" w:color="auto"/>
          <w:right w:val="single" w:sz="6" w:space="4" w:color="auto"/>
        </w:pBdr>
      </w:pPr>
    </w:p>
    <w:p w14:paraId="3DFF69D8" w14:textId="3263F05C" w:rsidR="00465629" w:rsidRDefault="00AD23E1" w:rsidP="00F10CB8">
      <w:pPr>
        <w:framePr w:hSpace="187" w:wrap="around" w:vAnchor="text" w:hAnchor="page" w:x="1578" w:y="709"/>
        <w:pBdr>
          <w:top w:val="single" w:sz="6" w:space="1" w:color="auto"/>
          <w:left w:val="single" w:sz="6" w:space="4" w:color="auto"/>
          <w:bottom w:val="single" w:sz="6" w:space="1" w:color="auto"/>
          <w:right w:val="single" w:sz="6" w:space="4" w:color="auto"/>
        </w:pBdr>
        <w:spacing w:after="240"/>
        <w:ind w:firstLine="720"/>
      </w:pPr>
      <w:r w:rsidRPr="00AD23E1">
        <w:rPr>
          <w:b/>
          <w:bCs/>
        </w:rPr>
        <w:t>a.</w:t>
      </w:r>
      <w:r>
        <w:t xml:space="preserve"> </w:t>
      </w:r>
      <w:r w:rsidR="00465629">
        <w:t xml:space="preserve">Explain why this amount is being used (in relation to the pedagogical purpose explained above) </w:t>
      </w:r>
      <w:r w:rsidR="00FC041C" w:rsidRPr="00E45EC2">
        <w:rPr>
          <w:highlight w:val="lightGray"/>
        </w:rPr>
        <w:t>We are using the full song “</w:t>
      </w:r>
      <w:proofErr w:type="spellStart"/>
      <w:r w:rsidR="00FC041C" w:rsidRPr="00E45EC2">
        <w:rPr>
          <w:highlight w:val="lightGray"/>
        </w:rPr>
        <w:t>Mettici</w:t>
      </w:r>
      <w:proofErr w:type="spellEnd"/>
      <w:r w:rsidR="00FC041C" w:rsidRPr="00E45EC2">
        <w:rPr>
          <w:highlight w:val="lightGray"/>
        </w:rPr>
        <w:t xml:space="preserve"> la salsa” (3 minutes, 6 seconds)</w:t>
      </w:r>
      <w:r w:rsidR="00E45EC2" w:rsidRPr="00E45EC2">
        <w:rPr>
          <w:highlight w:val="lightGray"/>
        </w:rPr>
        <w:t xml:space="preserve"> because students need to listen to the full song to identify food items and to understand how food </w:t>
      </w:r>
      <w:r w:rsidR="00E45EC2">
        <w:rPr>
          <w:highlight w:val="lightGray"/>
        </w:rPr>
        <w:t>strengthens the sisters’ bond despite age/personality differences</w:t>
      </w:r>
      <w:r w:rsidR="00E45EC2">
        <w:t>.</w:t>
      </w:r>
    </w:p>
    <w:p w14:paraId="47A7BD11" w14:textId="6871F8A2" w:rsidR="00465629" w:rsidRDefault="00AD23E1" w:rsidP="00020622">
      <w:pPr>
        <w:framePr w:hSpace="187" w:wrap="around" w:vAnchor="text" w:hAnchor="page" w:x="1578" w:y="709"/>
        <w:pBdr>
          <w:top w:val="single" w:sz="6" w:space="1" w:color="auto"/>
          <w:left w:val="single" w:sz="6" w:space="4" w:color="auto"/>
          <w:bottom w:val="single" w:sz="6" w:space="1" w:color="auto"/>
          <w:right w:val="single" w:sz="6" w:space="4" w:color="auto"/>
        </w:pBdr>
        <w:spacing w:line="360" w:lineRule="auto"/>
        <w:ind w:firstLine="720"/>
      </w:pPr>
      <w:r w:rsidRPr="00AD23E1">
        <w:rPr>
          <w:b/>
          <w:bCs/>
        </w:rPr>
        <w:t>b.</w:t>
      </w:r>
      <w:r>
        <w:t xml:space="preserve"> </w:t>
      </w:r>
      <w:r w:rsidR="00465629">
        <w:t xml:space="preserve">Could less of the source material be used to achieve the same end? Yes </w:t>
      </w:r>
      <w:r w:rsidR="009C1647">
        <w:fldChar w:fldCharType="begin">
          <w:ffData>
            <w:name w:val="Check8"/>
            <w:enabled/>
            <w:calcOnExit w:val="0"/>
            <w:checkBox>
              <w:sizeAuto/>
              <w:default w:val="0"/>
            </w:checkBox>
          </w:ffData>
        </w:fldChar>
      </w:r>
      <w:bookmarkStart w:id="7" w:name="Check8"/>
      <w:r w:rsidR="009C1647">
        <w:instrText xml:space="preserve"> FORMCHECKBOX </w:instrText>
      </w:r>
      <w:r w:rsidR="00000000">
        <w:fldChar w:fldCharType="separate"/>
      </w:r>
      <w:r w:rsidR="009C1647">
        <w:fldChar w:fldCharType="end"/>
      </w:r>
      <w:bookmarkEnd w:id="7"/>
      <w:r w:rsidR="00465629">
        <w:t xml:space="preserve"> No </w:t>
      </w:r>
      <w:r w:rsidR="009C1647">
        <w:fldChar w:fldCharType="begin">
          <w:ffData>
            <w:name w:val="Check9"/>
            <w:enabled/>
            <w:calcOnExit w:val="0"/>
            <w:checkBox>
              <w:sizeAuto/>
              <w:default w:val="1"/>
            </w:checkBox>
          </w:ffData>
        </w:fldChar>
      </w:r>
      <w:bookmarkStart w:id="8" w:name="Check9"/>
      <w:r w:rsidR="009C1647">
        <w:instrText xml:space="preserve"> FORMCHECKBOX </w:instrText>
      </w:r>
      <w:r w:rsidR="00000000">
        <w:fldChar w:fldCharType="separate"/>
      </w:r>
      <w:r w:rsidR="009C1647">
        <w:fldChar w:fldCharType="end"/>
      </w:r>
      <w:bookmarkEnd w:id="8"/>
    </w:p>
    <w:p w14:paraId="090D13BD" w14:textId="638BBFE2" w:rsidR="00465629" w:rsidRPr="003B2F14" w:rsidRDefault="00331693" w:rsidP="00F10CB8">
      <w:pPr>
        <w:framePr w:hSpace="187" w:wrap="around" w:vAnchor="text" w:hAnchor="page" w:x="1578" w:y="709"/>
        <w:pBdr>
          <w:top w:val="single" w:sz="6" w:space="1" w:color="auto"/>
          <w:left w:val="single" w:sz="6" w:space="4" w:color="auto"/>
          <w:bottom w:val="single" w:sz="6" w:space="1" w:color="auto"/>
          <w:right w:val="single" w:sz="6" w:space="4" w:color="auto"/>
        </w:pBdr>
      </w:pPr>
      <w:r>
        <w:rPr>
          <w:b/>
          <w:bCs/>
        </w:rPr>
        <w:t xml:space="preserve">9. </w:t>
      </w:r>
      <w:r w:rsidR="00AD23E1">
        <w:t xml:space="preserve">What is the effect of this use of the copyrighted work upon the market potential of the original work? (Does this effect sales or distribution of original work or act as competition to original source material?) </w:t>
      </w:r>
      <w:r w:rsidR="00FC041C" w:rsidRPr="00FC041C">
        <w:rPr>
          <w:highlight w:val="lightGray"/>
        </w:rPr>
        <w:t xml:space="preserve">The use of this song does not affect the </w:t>
      </w:r>
      <w:proofErr w:type="spellStart"/>
      <w:r w:rsidR="00FC041C" w:rsidRPr="00FC041C">
        <w:rPr>
          <w:highlight w:val="lightGray"/>
        </w:rPr>
        <w:t>Zecchino</w:t>
      </w:r>
      <w:proofErr w:type="spellEnd"/>
      <w:r w:rsidR="00FC041C" w:rsidRPr="00FC041C">
        <w:rPr>
          <w:highlight w:val="lightGray"/>
        </w:rPr>
        <w:t xml:space="preserve"> </w:t>
      </w:r>
      <w:proofErr w:type="spellStart"/>
      <w:r w:rsidR="00FC041C" w:rsidRPr="00FC041C">
        <w:rPr>
          <w:highlight w:val="lightGray"/>
        </w:rPr>
        <w:t>d’Oro</w:t>
      </w:r>
      <w:proofErr w:type="spellEnd"/>
      <w:r w:rsidR="00FC041C" w:rsidRPr="00FC041C">
        <w:rPr>
          <w:highlight w:val="lightGray"/>
        </w:rPr>
        <w:t xml:space="preserve"> competition or RAI Uno</w:t>
      </w:r>
      <w:r w:rsidR="00A006C5" w:rsidRPr="00FC041C">
        <w:rPr>
          <w:highlight w:val="lightGray"/>
        </w:rPr>
        <w:t>.</w:t>
      </w:r>
      <w:r w:rsidR="007569D3" w:rsidRPr="00FC041C">
        <w:rPr>
          <w:highlight w:val="lightGray"/>
        </w:rPr>
        <w:t xml:space="preserve"> </w:t>
      </w:r>
      <w:r w:rsidR="00E45EC2">
        <w:rPr>
          <w:highlight w:val="lightGray"/>
        </w:rPr>
        <w:t xml:space="preserve">It is unmodified and will not affect sales or distribution of the original work. </w:t>
      </w:r>
      <w:r w:rsidR="00FC041C" w:rsidRPr="00FC041C">
        <w:rPr>
          <w:highlight w:val="lightGray"/>
        </w:rPr>
        <w:t>The competition and the results</w:t>
      </w:r>
      <w:r w:rsidR="008C0B63" w:rsidRPr="00FC041C">
        <w:rPr>
          <w:highlight w:val="lightGray"/>
        </w:rPr>
        <w:t xml:space="preserve"> </w:t>
      </w:r>
      <w:r w:rsidR="00FC041C" w:rsidRPr="00FC041C">
        <w:rPr>
          <w:highlight w:val="lightGray"/>
        </w:rPr>
        <w:t>are</w:t>
      </w:r>
      <w:r w:rsidR="00F949B6" w:rsidRPr="00FC041C">
        <w:rPr>
          <w:highlight w:val="lightGray"/>
        </w:rPr>
        <w:t xml:space="preserve"> intended for a general, Italian audience for the purpose of entertainment.</w:t>
      </w:r>
      <w:r w:rsidR="00BD2769" w:rsidRPr="00FC041C">
        <w:rPr>
          <w:highlight w:val="lightGray"/>
        </w:rPr>
        <w:t xml:space="preserve"> </w:t>
      </w:r>
      <w:r w:rsidR="009C1647" w:rsidRPr="00FC041C">
        <w:rPr>
          <w:highlight w:val="lightGray"/>
        </w:rPr>
        <w:t>We will use</w:t>
      </w:r>
      <w:r w:rsidR="00FC041C" w:rsidRPr="00FC041C">
        <w:rPr>
          <w:highlight w:val="lightGray"/>
        </w:rPr>
        <w:t xml:space="preserve"> “</w:t>
      </w:r>
      <w:proofErr w:type="spellStart"/>
      <w:r w:rsidR="00FC041C" w:rsidRPr="00FC041C">
        <w:rPr>
          <w:highlight w:val="lightGray"/>
        </w:rPr>
        <w:t>Mettici</w:t>
      </w:r>
      <w:proofErr w:type="spellEnd"/>
      <w:r w:rsidR="00FC041C" w:rsidRPr="00FC041C">
        <w:rPr>
          <w:highlight w:val="lightGray"/>
        </w:rPr>
        <w:t xml:space="preserve"> la salsa” </w:t>
      </w:r>
      <w:r w:rsidR="009C1647" w:rsidRPr="00FC041C">
        <w:rPr>
          <w:highlight w:val="lightGray"/>
        </w:rPr>
        <w:t xml:space="preserve">and </w:t>
      </w:r>
      <w:r w:rsidR="00FC041C" w:rsidRPr="00FC041C">
        <w:rPr>
          <w:highlight w:val="lightGray"/>
        </w:rPr>
        <w:t xml:space="preserve">the accompanying </w:t>
      </w:r>
      <w:r w:rsidR="009C1647" w:rsidRPr="00FC041C">
        <w:rPr>
          <w:highlight w:val="lightGray"/>
        </w:rPr>
        <w:t xml:space="preserve">worksheet with the following </w:t>
      </w:r>
      <w:r w:rsidR="00F949B6" w:rsidRPr="00FC041C">
        <w:rPr>
          <w:highlight w:val="lightGray"/>
        </w:rPr>
        <w:t>education</w:t>
      </w:r>
      <w:r w:rsidR="009C1647" w:rsidRPr="00FC041C">
        <w:rPr>
          <w:highlight w:val="lightGray"/>
        </w:rPr>
        <w:t>al</w:t>
      </w:r>
      <w:r w:rsidR="00F949B6" w:rsidRPr="00FC041C">
        <w:rPr>
          <w:highlight w:val="lightGray"/>
        </w:rPr>
        <w:t xml:space="preserve"> goal</w:t>
      </w:r>
      <w:r w:rsidR="00A02D70" w:rsidRPr="00FC041C">
        <w:rPr>
          <w:highlight w:val="lightGray"/>
        </w:rPr>
        <w:t>s</w:t>
      </w:r>
      <w:r w:rsidR="009C1647" w:rsidRPr="00FC041C">
        <w:rPr>
          <w:highlight w:val="lightGray"/>
        </w:rPr>
        <w:t xml:space="preserve"> in mind</w:t>
      </w:r>
      <w:r w:rsidR="00D138AA" w:rsidRPr="00FC041C">
        <w:rPr>
          <w:highlight w:val="lightGray"/>
        </w:rPr>
        <w:t xml:space="preserve">: </w:t>
      </w:r>
      <w:r w:rsidR="00FC041C" w:rsidRPr="00FC041C">
        <w:rPr>
          <w:highlight w:val="lightGray"/>
        </w:rPr>
        <w:t>to review food/recipe/cooking vocabulary and to practice recipe writing with new verbs. Students will converse with not only one partner, but groups of other students to exchange their recipes and collect information about them to share with the class.</w:t>
      </w:r>
    </w:p>
    <w:p w14:paraId="74E01A03" w14:textId="77777777" w:rsidR="00B0732E" w:rsidRDefault="00B0732E" w:rsidP="00C017C5">
      <w:pPr>
        <w:rPr>
          <w:b/>
          <w:bCs/>
        </w:rPr>
      </w:pPr>
    </w:p>
    <w:p w14:paraId="0A13CCEE" w14:textId="77777777" w:rsidR="00B0732E" w:rsidRDefault="00B0732E" w:rsidP="00C017C5">
      <w:pPr>
        <w:rPr>
          <w:b/>
          <w:bCs/>
        </w:rPr>
      </w:pPr>
    </w:p>
    <w:p w14:paraId="643663AD" w14:textId="77777777" w:rsidR="00B0732E" w:rsidRDefault="00B0732E" w:rsidP="00C017C5">
      <w:pPr>
        <w:rPr>
          <w:b/>
          <w:bCs/>
        </w:rPr>
      </w:pPr>
    </w:p>
    <w:p w14:paraId="71260429" w14:textId="499D1DF8" w:rsidR="00B0732E" w:rsidRDefault="00B0732E" w:rsidP="00C017C5">
      <w:pPr>
        <w:rPr>
          <w:b/>
          <w:bCs/>
        </w:rPr>
      </w:pPr>
    </w:p>
    <w:p w14:paraId="2B939CAC" w14:textId="58EE31B9" w:rsidR="005A7834" w:rsidRDefault="005A7834" w:rsidP="00C017C5">
      <w:pPr>
        <w:rPr>
          <w:b/>
          <w:bCs/>
        </w:rPr>
      </w:pPr>
    </w:p>
    <w:p w14:paraId="73354583" w14:textId="159ADD3C" w:rsidR="003C4B65" w:rsidRDefault="003C4B65" w:rsidP="00C017C5">
      <w:pPr>
        <w:rPr>
          <w:b/>
          <w:bCs/>
        </w:rPr>
      </w:pPr>
      <w:r>
        <w:rPr>
          <w:b/>
          <w:bCs/>
        </w:rPr>
        <w:t xml:space="preserve">PART </w:t>
      </w:r>
      <w:r w:rsidR="00CE55E7">
        <w:rPr>
          <w:b/>
          <w:bCs/>
        </w:rPr>
        <w:t>C</w:t>
      </w:r>
      <w:r>
        <w:rPr>
          <w:b/>
          <w:bCs/>
        </w:rPr>
        <w:t>: AFFIDAVIT</w:t>
      </w:r>
    </w:p>
    <w:p w14:paraId="5DB8B111" w14:textId="77777777" w:rsidR="003C4B65" w:rsidRDefault="003C4B65" w:rsidP="00C017C5">
      <w:pPr>
        <w:rPr>
          <w:b/>
          <w:bCs/>
        </w:rPr>
      </w:pPr>
    </w:p>
    <w:p w14:paraId="116DCA65" w14:textId="43A9560E" w:rsidR="00DA6636" w:rsidRDefault="003C4B65" w:rsidP="00DA6636">
      <w:pPr>
        <w:framePr w:hSpace="180" w:wrap="around" w:vAnchor="text" w:hAnchor="text" w:y="1"/>
        <w:pBdr>
          <w:top w:val="single" w:sz="6" w:space="1" w:color="auto"/>
          <w:left w:val="single" w:sz="6" w:space="1" w:color="auto"/>
          <w:bottom w:val="single" w:sz="6" w:space="1" w:color="auto"/>
          <w:right w:val="single" w:sz="6" w:space="1" w:color="auto"/>
        </w:pBdr>
        <w:spacing w:line="360" w:lineRule="auto"/>
      </w:pPr>
      <w:r>
        <w:t xml:space="preserve">I </w:t>
      </w:r>
      <w:r w:rsidR="007205E0" w:rsidRPr="007569D3">
        <w:rPr>
          <w:highlight w:val="lightGray"/>
        </w:rPr>
        <w:t>Samantha Gillen</w:t>
      </w:r>
      <w:r w:rsidR="00A02DAD">
        <w:t xml:space="preserve"> </w:t>
      </w:r>
      <w:r>
        <w:t>swear that the information written above is correct to the best of my knowledge. I submit this media clip for inclusion into PRIMA with full belief that it has been acquired by lawful means and either should be considered acceptable for use under the Fair Use act, or permission has been acquired to use source material from the original author(s) of the media used.</w:t>
      </w:r>
    </w:p>
    <w:p w14:paraId="3BFA49C7" w14:textId="77777777" w:rsidR="003C4B65" w:rsidRDefault="003C4B65" w:rsidP="00DA6636">
      <w:pPr>
        <w:framePr w:hSpace="180" w:wrap="around" w:vAnchor="text" w:hAnchor="text" w:y="1"/>
        <w:pBdr>
          <w:top w:val="single" w:sz="6" w:space="1" w:color="auto"/>
          <w:left w:val="single" w:sz="6" w:space="1" w:color="auto"/>
          <w:bottom w:val="single" w:sz="6" w:space="1" w:color="auto"/>
          <w:right w:val="single" w:sz="6" w:space="1" w:color="auto"/>
        </w:pBdr>
      </w:pPr>
      <w:r>
        <w:t xml:space="preserve"> </w:t>
      </w:r>
    </w:p>
    <w:p w14:paraId="227A99F2" w14:textId="64CD8465" w:rsidR="00A02DAD" w:rsidRPr="00A006C5" w:rsidRDefault="007205E0" w:rsidP="00DA6636">
      <w:pPr>
        <w:framePr w:hSpace="180" w:wrap="around" w:vAnchor="text" w:hAnchor="text" w:y="1"/>
        <w:pBdr>
          <w:top w:val="single" w:sz="6" w:space="1" w:color="auto"/>
          <w:left w:val="single" w:sz="6" w:space="1" w:color="auto"/>
          <w:bottom w:val="single" w:sz="6" w:space="1" w:color="auto"/>
          <w:right w:val="single" w:sz="6" w:space="1" w:color="auto"/>
        </w:pBdr>
        <w:rPr>
          <w:rFonts w:ascii="Brush Script MT" w:hAnsi="Brush Script MT"/>
          <w:sz w:val="32"/>
          <w:szCs w:val="32"/>
        </w:rPr>
      </w:pPr>
      <w:r w:rsidRPr="007569D3">
        <w:rPr>
          <w:rFonts w:ascii="Brush Script MT" w:hAnsi="Brush Script MT"/>
          <w:sz w:val="32"/>
          <w:szCs w:val="32"/>
          <w:highlight w:val="lightGray"/>
        </w:rPr>
        <w:t>Samantha Gillen</w:t>
      </w:r>
    </w:p>
    <w:p w14:paraId="54708C17" w14:textId="77777777" w:rsidR="00A02DAD" w:rsidRDefault="00A02DAD" w:rsidP="00DA6636">
      <w:pPr>
        <w:framePr w:hSpace="180" w:wrap="around" w:vAnchor="text" w:hAnchor="text" w:y="1"/>
        <w:pBdr>
          <w:top w:val="single" w:sz="6" w:space="1" w:color="auto"/>
          <w:left w:val="single" w:sz="6" w:space="1" w:color="auto"/>
          <w:bottom w:val="single" w:sz="6" w:space="1" w:color="auto"/>
          <w:right w:val="single" w:sz="6" w:space="1" w:color="auto"/>
        </w:pBdr>
      </w:pPr>
    </w:p>
    <w:p w14:paraId="7CBB2A84" w14:textId="153CE6A9" w:rsidR="00A02DAD" w:rsidRDefault="00921377" w:rsidP="00DA6636">
      <w:pPr>
        <w:framePr w:hSpace="180" w:wrap="around" w:vAnchor="text" w:hAnchor="text" w:y="1"/>
        <w:pBdr>
          <w:top w:val="single" w:sz="6" w:space="1" w:color="auto"/>
          <w:left w:val="single" w:sz="6" w:space="1" w:color="auto"/>
          <w:bottom w:val="single" w:sz="6" w:space="1" w:color="auto"/>
          <w:right w:val="single" w:sz="6" w:space="1" w:color="auto"/>
        </w:pBdr>
      </w:pPr>
      <w:r>
        <w:t xml:space="preserve">Email address where I can be reached: </w:t>
      </w:r>
      <w:hyperlink r:id="rId7" w:history="1">
        <w:r w:rsidR="007205E0" w:rsidRPr="007569D3">
          <w:rPr>
            <w:rStyle w:val="Hyperlink"/>
            <w:highlight w:val="lightGray"/>
          </w:rPr>
          <w:t>gillens@sas.upenn.edu</w:t>
        </w:r>
      </w:hyperlink>
      <w:r w:rsidR="007205E0">
        <w:t xml:space="preserve"> </w:t>
      </w:r>
    </w:p>
    <w:p w14:paraId="335AF3D4" w14:textId="77777777" w:rsidR="00921377" w:rsidRDefault="00921377" w:rsidP="00DA6636">
      <w:pPr>
        <w:framePr w:hSpace="180" w:wrap="around" w:vAnchor="text" w:hAnchor="text" w:y="1"/>
        <w:pBdr>
          <w:top w:val="single" w:sz="6" w:space="1" w:color="auto"/>
          <w:left w:val="single" w:sz="6" w:space="1" w:color="auto"/>
          <w:bottom w:val="single" w:sz="6" w:space="1" w:color="auto"/>
          <w:right w:val="single" w:sz="6" w:space="1" w:color="auto"/>
        </w:pBdr>
      </w:pPr>
    </w:p>
    <w:p w14:paraId="4348D8D1" w14:textId="178CB708" w:rsidR="00921377" w:rsidRDefault="00921377" w:rsidP="00DA6636">
      <w:pPr>
        <w:framePr w:hSpace="180" w:wrap="around" w:vAnchor="text" w:hAnchor="text" w:y="1"/>
        <w:pBdr>
          <w:top w:val="single" w:sz="6" w:space="1" w:color="auto"/>
          <w:left w:val="single" w:sz="6" w:space="1" w:color="auto"/>
          <w:bottom w:val="single" w:sz="6" w:space="1" w:color="auto"/>
          <w:right w:val="single" w:sz="6" w:space="1" w:color="auto"/>
        </w:pBdr>
      </w:pPr>
      <w:r>
        <w:t xml:space="preserve">I would like my name associated with the pedagogical materials I am submitting YES </w:t>
      </w:r>
      <w:r>
        <w:fldChar w:fldCharType="begin">
          <w:ffData>
            <w:name w:val="Check10"/>
            <w:enabled/>
            <w:calcOnExit w:val="0"/>
            <w:checkBox>
              <w:sizeAuto/>
              <w:default w:val="0"/>
            </w:checkBox>
          </w:ffData>
        </w:fldChar>
      </w:r>
      <w:bookmarkStart w:id="9" w:name="Check10"/>
      <w:r>
        <w:instrText xml:space="preserve"> FORMCHECKBOX </w:instrText>
      </w:r>
      <w:r w:rsidR="00000000">
        <w:fldChar w:fldCharType="separate"/>
      </w:r>
      <w:r>
        <w:fldChar w:fldCharType="end"/>
      </w:r>
      <w:bookmarkEnd w:id="9"/>
      <w:r>
        <w:t xml:space="preserve"> NO </w:t>
      </w:r>
      <w:r w:rsidR="007205E0">
        <w:fldChar w:fldCharType="begin">
          <w:ffData>
            <w:name w:val="Check11"/>
            <w:enabled/>
            <w:calcOnExit w:val="0"/>
            <w:checkBox>
              <w:sizeAuto/>
              <w:default w:val="1"/>
            </w:checkBox>
          </w:ffData>
        </w:fldChar>
      </w:r>
      <w:bookmarkStart w:id="10" w:name="Check11"/>
      <w:r w:rsidR="007205E0">
        <w:instrText xml:space="preserve"> FORMCHECKBOX </w:instrText>
      </w:r>
      <w:r w:rsidR="00000000">
        <w:fldChar w:fldCharType="separate"/>
      </w:r>
      <w:r w:rsidR="007205E0">
        <w:fldChar w:fldCharType="end"/>
      </w:r>
      <w:bookmarkEnd w:id="10"/>
    </w:p>
    <w:p w14:paraId="5CB2AABB" w14:textId="77777777" w:rsidR="00A02DAD" w:rsidRPr="003C4B65" w:rsidRDefault="00A02DAD" w:rsidP="00DA6636">
      <w:pPr>
        <w:framePr w:hSpace="180" w:wrap="around" w:vAnchor="text" w:hAnchor="text" w:y="1"/>
        <w:pBdr>
          <w:top w:val="single" w:sz="6" w:space="1" w:color="auto"/>
          <w:left w:val="single" w:sz="6" w:space="1" w:color="auto"/>
          <w:bottom w:val="single" w:sz="6" w:space="1" w:color="auto"/>
          <w:right w:val="single" w:sz="6" w:space="1" w:color="auto"/>
        </w:pBdr>
      </w:pPr>
    </w:p>
    <w:p w14:paraId="4D4CBBD9" w14:textId="77777777" w:rsidR="00DA6636" w:rsidRDefault="00DA6636"/>
    <w:sectPr w:rsidR="00DA6636" w:rsidSect="00FA1669">
      <w:headerReference w:type="default" r:id="rId8"/>
      <w:pgSz w:w="12240" w:h="15840"/>
      <w:pgMar w:top="1440" w:right="1440" w:bottom="1440" w:left="1440" w:header="32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44AAF3" w14:textId="77777777" w:rsidR="00035659" w:rsidRDefault="00035659" w:rsidP="00FA1669">
      <w:r>
        <w:separator/>
      </w:r>
    </w:p>
  </w:endnote>
  <w:endnote w:type="continuationSeparator" w:id="0">
    <w:p w14:paraId="212C3406" w14:textId="77777777" w:rsidR="00035659" w:rsidRDefault="00035659" w:rsidP="00FA16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ush Script MT">
    <w:panose1 w:val="03060802040406070304"/>
    <w:charset w:val="86"/>
    <w:family w:val="script"/>
    <w:pitch w:val="variable"/>
    <w:sig w:usb0="01000887" w:usb1="090E0000" w:usb2="00000010" w:usb3="00000000" w:csb0="0025003B" w:csb1="00000000"/>
  </w:font>
  <w:font w:name="Beirut">
    <w:panose1 w:val="00000600000000000000"/>
    <w:charset w:val="B2"/>
    <w:family w:val="auto"/>
    <w:pitch w:val="variable"/>
    <w:sig w:usb0="00002003" w:usb1="00000000" w:usb2="00000000"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F63CC2" w14:textId="77777777" w:rsidR="00035659" w:rsidRDefault="00035659" w:rsidP="00FA1669">
      <w:r>
        <w:separator/>
      </w:r>
    </w:p>
  </w:footnote>
  <w:footnote w:type="continuationSeparator" w:id="0">
    <w:p w14:paraId="2DDD2E86" w14:textId="77777777" w:rsidR="00035659" w:rsidRDefault="00035659" w:rsidP="00FA16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2D7E0" w14:textId="77777777" w:rsidR="00FA1669" w:rsidRDefault="00FA1669">
    <w:pPr>
      <w:pStyle w:val="Header"/>
    </w:pPr>
    <w:r>
      <w:rPr>
        <w:noProof/>
      </w:rPr>
      <w:drawing>
        <wp:anchor distT="0" distB="0" distL="114300" distR="114300" simplePos="0" relativeHeight="251658240" behindDoc="1" locked="0" layoutInCell="1" allowOverlap="1" wp14:anchorId="23415B2D" wp14:editId="1D53A04C">
          <wp:simplePos x="0" y="0"/>
          <wp:positionH relativeFrom="column">
            <wp:posOffset>0</wp:posOffset>
          </wp:positionH>
          <wp:positionV relativeFrom="paragraph">
            <wp:posOffset>0</wp:posOffset>
          </wp:positionV>
          <wp:extent cx="2003372" cy="1031132"/>
          <wp:effectExtent l="0" t="0" r="3810" b="0"/>
          <wp:wrapTight wrapText="bothSides">
            <wp:wrapPolygon edited="0">
              <wp:start x="0" y="0"/>
              <wp:lineTo x="0" y="21294"/>
              <wp:lineTo x="21504" y="21294"/>
              <wp:lineTo x="21504" y="0"/>
              <wp:lineTo x="0" y="0"/>
            </wp:wrapPolygon>
          </wp:wrapTight>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rotWithShape="1">
                  <a:blip r:embed="rId1">
                    <a:extLst>
                      <a:ext uri="{28A0092B-C50C-407E-A947-70E740481C1C}">
                        <a14:useLocalDpi xmlns:a14="http://schemas.microsoft.com/office/drawing/2010/main" val="0"/>
                      </a:ext>
                    </a:extLst>
                  </a:blip>
                  <a:srcRect t="20632" b="27898"/>
                  <a:stretch/>
                </pic:blipFill>
                <pic:spPr bwMode="auto">
                  <a:xfrm>
                    <a:off x="0" y="0"/>
                    <a:ext cx="2003372" cy="103113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     </w:t>
    </w:r>
  </w:p>
  <w:p w14:paraId="3000750F" w14:textId="77777777" w:rsidR="00FA1669" w:rsidRDefault="00FA1669">
    <w:pPr>
      <w:pStyle w:val="Header"/>
    </w:pPr>
  </w:p>
  <w:p w14:paraId="1C977B45" w14:textId="77777777" w:rsidR="00FA1669" w:rsidRPr="00FA1669" w:rsidRDefault="00FA1669">
    <w:pPr>
      <w:pStyle w:val="Header"/>
      <w:rPr>
        <w:rFonts w:ascii="Beirut" w:hAnsi="Beirut" w:cs="Beirut"/>
        <w:b/>
        <w:bCs/>
        <w:sz w:val="32"/>
        <w:szCs w:val="32"/>
      </w:rPr>
    </w:pPr>
    <w:r w:rsidRPr="00FA1669">
      <w:rPr>
        <w:rFonts w:ascii="Beirut" w:hAnsi="Beirut" w:cs="Beirut" w:hint="cs"/>
        <w:b/>
        <w:bCs/>
        <w:sz w:val="32"/>
        <w:szCs w:val="32"/>
      </w:rPr>
      <w:t>Rights and Fair Use Justification 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7830F0"/>
    <w:multiLevelType w:val="hybridMultilevel"/>
    <w:tmpl w:val="5880C12C"/>
    <w:lvl w:ilvl="0" w:tplc="039265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8633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5E0"/>
    <w:rsid w:val="00020622"/>
    <w:rsid w:val="00026AA7"/>
    <w:rsid w:val="00035659"/>
    <w:rsid w:val="00137ECA"/>
    <w:rsid w:val="001908BB"/>
    <w:rsid w:val="001D5337"/>
    <w:rsid w:val="001F185F"/>
    <w:rsid w:val="00206C76"/>
    <w:rsid w:val="002259FE"/>
    <w:rsid w:val="002472E5"/>
    <w:rsid w:val="00286A9B"/>
    <w:rsid w:val="002B4CD3"/>
    <w:rsid w:val="002C340E"/>
    <w:rsid w:val="002F500E"/>
    <w:rsid w:val="00331693"/>
    <w:rsid w:val="00392900"/>
    <w:rsid w:val="003B2F14"/>
    <w:rsid w:val="003C4B65"/>
    <w:rsid w:val="003F7CC7"/>
    <w:rsid w:val="0040136B"/>
    <w:rsid w:val="00465629"/>
    <w:rsid w:val="004C0B1E"/>
    <w:rsid w:val="0052305C"/>
    <w:rsid w:val="00594466"/>
    <w:rsid w:val="005A2FDF"/>
    <w:rsid w:val="005A7834"/>
    <w:rsid w:val="005D044F"/>
    <w:rsid w:val="006E5613"/>
    <w:rsid w:val="007205E0"/>
    <w:rsid w:val="00733C91"/>
    <w:rsid w:val="00734C22"/>
    <w:rsid w:val="007569D3"/>
    <w:rsid w:val="00782AA3"/>
    <w:rsid w:val="00891F9C"/>
    <w:rsid w:val="008C0B63"/>
    <w:rsid w:val="008C0B8B"/>
    <w:rsid w:val="00906FA4"/>
    <w:rsid w:val="009074CF"/>
    <w:rsid w:val="0091095A"/>
    <w:rsid w:val="00921377"/>
    <w:rsid w:val="00935AA7"/>
    <w:rsid w:val="009872F8"/>
    <w:rsid w:val="00996D0D"/>
    <w:rsid w:val="009B58FC"/>
    <w:rsid w:val="009C1647"/>
    <w:rsid w:val="009E4095"/>
    <w:rsid w:val="00A006C5"/>
    <w:rsid w:val="00A02D70"/>
    <w:rsid w:val="00A02DAD"/>
    <w:rsid w:val="00A31687"/>
    <w:rsid w:val="00A326D4"/>
    <w:rsid w:val="00A70CB7"/>
    <w:rsid w:val="00AC4E65"/>
    <w:rsid w:val="00AD23E1"/>
    <w:rsid w:val="00B0732E"/>
    <w:rsid w:val="00B11AFA"/>
    <w:rsid w:val="00B25E2A"/>
    <w:rsid w:val="00BB4AC8"/>
    <w:rsid w:val="00BC1743"/>
    <w:rsid w:val="00BD2769"/>
    <w:rsid w:val="00C017C5"/>
    <w:rsid w:val="00C02464"/>
    <w:rsid w:val="00C144AF"/>
    <w:rsid w:val="00C94519"/>
    <w:rsid w:val="00CA784A"/>
    <w:rsid w:val="00CB10DA"/>
    <w:rsid w:val="00CE55E7"/>
    <w:rsid w:val="00D138AA"/>
    <w:rsid w:val="00D432E4"/>
    <w:rsid w:val="00D55C9F"/>
    <w:rsid w:val="00DA2645"/>
    <w:rsid w:val="00DA6636"/>
    <w:rsid w:val="00DC41E2"/>
    <w:rsid w:val="00DD3BA1"/>
    <w:rsid w:val="00E45EC2"/>
    <w:rsid w:val="00F10CB8"/>
    <w:rsid w:val="00F5614D"/>
    <w:rsid w:val="00F6016C"/>
    <w:rsid w:val="00F949B6"/>
    <w:rsid w:val="00FA1669"/>
    <w:rsid w:val="00FC0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73339F"/>
  <w15:chartTrackingRefBased/>
  <w15:docId w15:val="{9D5140CF-B80B-4F66-85BB-040C0DE83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1669"/>
    <w:pPr>
      <w:tabs>
        <w:tab w:val="center" w:pos="4680"/>
        <w:tab w:val="right" w:pos="9360"/>
      </w:tabs>
    </w:pPr>
  </w:style>
  <w:style w:type="character" w:customStyle="1" w:styleId="HeaderChar">
    <w:name w:val="Header Char"/>
    <w:basedOn w:val="DefaultParagraphFont"/>
    <w:link w:val="Header"/>
    <w:uiPriority w:val="99"/>
    <w:rsid w:val="00FA1669"/>
  </w:style>
  <w:style w:type="paragraph" w:styleId="Footer">
    <w:name w:val="footer"/>
    <w:basedOn w:val="Normal"/>
    <w:link w:val="FooterChar"/>
    <w:uiPriority w:val="99"/>
    <w:unhideWhenUsed/>
    <w:rsid w:val="00FA1669"/>
    <w:pPr>
      <w:tabs>
        <w:tab w:val="center" w:pos="4680"/>
        <w:tab w:val="right" w:pos="9360"/>
      </w:tabs>
    </w:pPr>
  </w:style>
  <w:style w:type="character" w:customStyle="1" w:styleId="FooterChar">
    <w:name w:val="Footer Char"/>
    <w:basedOn w:val="DefaultParagraphFont"/>
    <w:link w:val="Footer"/>
    <w:uiPriority w:val="99"/>
    <w:rsid w:val="00FA1669"/>
  </w:style>
  <w:style w:type="paragraph" w:styleId="ListParagraph">
    <w:name w:val="List Paragraph"/>
    <w:basedOn w:val="Normal"/>
    <w:uiPriority w:val="34"/>
    <w:qFormat/>
    <w:rsid w:val="00AD23E1"/>
    <w:pPr>
      <w:ind w:left="720"/>
      <w:contextualSpacing/>
    </w:pPr>
  </w:style>
  <w:style w:type="character" w:styleId="Hyperlink">
    <w:name w:val="Hyperlink"/>
    <w:basedOn w:val="DefaultParagraphFont"/>
    <w:uiPriority w:val="99"/>
    <w:unhideWhenUsed/>
    <w:rsid w:val="007205E0"/>
    <w:rPr>
      <w:color w:val="0563C1" w:themeColor="hyperlink"/>
      <w:u w:val="single"/>
    </w:rPr>
  </w:style>
  <w:style w:type="character" w:styleId="UnresolvedMention">
    <w:name w:val="Unresolved Mention"/>
    <w:basedOn w:val="DefaultParagraphFont"/>
    <w:uiPriority w:val="99"/>
    <w:semiHidden/>
    <w:unhideWhenUsed/>
    <w:rsid w:val="007205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gillens@sas.upenn.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an\Downloads\Prima%20Fair%20Use%20Justification%20Form%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C:\Users\saman\Downloads\Prima Fair Use Justification Form (2).dotx</Template>
  <TotalTime>325</TotalTime>
  <Pages>3</Pages>
  <Words>659</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Gillen</dc:creator>
  <cp:keywords/>
  <dc:description/>
  <cp:lastModifiedBy>Samantha Erin Gillen</cp:lastModifiedBy>
  <cp:revision>28</cp:revision>
  <dcterms:created xsi:type="dcterms:W3CDTF">2022-08-11T18:52:00Z</dcterms:created>
  <dcterms:modified xsi:type="dcterms:W3CDTF">2022-12-16T15:34:00Z</dcterms:modified>
</cp:coreProperties>
</file>