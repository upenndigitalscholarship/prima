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4E25F427" w:rsidR="0059446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7205E0" w:rsidRPr="007569D3">
        <w:rPr>
          <w:highlight w:val="lightGray"/>
        </w:rPr>
        <w:t xml:space="preserve">Clip from </w:t>
      </w:r>
      <w:r w:rsidR="00B20A1F">
        <w:rPr>
          <w:i/>
          <w:iCs/>
          <w:highlight w:val="lightGray"/>
        </w:rPr>
        <w:t xml:space="preserve">La vita è </w:t>
      </w:r>
      <w:proofErr w:type="spellStart"/>
      <w:r w:rsidR="00B20A1F">
        <w:rPr>
          <w:i/>
          <w:iCs/>
          <w:highlight w:val="lightGray"/>
        </w:rPr>
        <w:t>bella</w:t>
      </w:r>
      <w:proofErr w:type="spellEnd"/>
      <w:r w:rsidR="008C0B8B" w:rsidRPr="008C0B8B">
        <w:rPr>
          <w:i/>
          <w:iCs/>
          <w:highlight w:val="lightGray"/>
        </w:rPr>
        <w:t xml:space="preserve"> </w:t>
      </w:r>
      <w:r w:rsidR="008C0B8B" w:rsidRPr="008C0B8B">
        <w:rPr>
          <w:highlight w:val="lightGray"/>
        </w:rPr>
        <w:t>(</w:t>
      </w:r>
      <w:r w:rsidR="00B20A1F">
        <w:rPr>
          <w:highlight w:val="lightGray"/>
        </w:rPr>
        <w:t>Roberto Benigni</w:t>
      </w:r>
      <w:r w:rsidR="008C0B8B" w:rsidRPr="008C0B8B">
        <w:rPr>
          <w:highlight w:val="lightGray"/>
        </w:rPr>
        <w:t xml:space="preserve">, </w:t>
      </w:r>
      <w:r w:rsidR="00B20A1F">
        <w:rPr>
          <w:highlight w:val="lightGray"/>
        </w:rPr>
        <w:t>1997</w:t>
      </w:r>
      <w:r w:rsidR="008C0B8B" w:rsidRPr="008C0B8B">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66C45C77"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7205E0" w:rsidRPr="007569D3">
        <w:rPr>
          <w:highlight w:val="lightGray"/>
        </w:rPr>
        <w:t>Film</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12D25814"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B20A1F">
        <w:rPr>
          <w:highlight w:val="lightGray"/>
        </w:rPr>
        <w:t>3</w:t>
      </w:r>
      <w:r w:rsidR="00E10B3E">
        <w:rPr>
          <w:highlight w:val="lightGray"/>
        </w:rPr>
        <w:t xml:space="preserve"> minutes, </w:t>
      </w:r>
      <w:r w:rsidR="00B20A1F">
        <w:rPr>
          <w:highlight w:val="lightGray"/>
        </w:rPr>
        <w:t>10</w:t>
      </w:r>
      <w:r w:rsidR="002B4CD3" w:rsidRPr="002B4CD3">
        <w:rPr>
          <w:highlight w:val="lightGray"/>
        </w:rPr>
        <w:t xml:space="preserve">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5C6F6199"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B25E2A">
        <w:rPr>
          <w:b/>
          <w:bCs/>
        </w:rPr>
        <w:t>4.</w:t>
      </w:r>
      <w:r w:rsidRPr="00B25E2A">
        <w:t xml:space="preserve"> </w:t>
      </w:r>
      <w:r w:rsidR="00CB10DA" w:rsidRPr="00B25E2A">
        <w:t xml:space="preserve">Pedagogical purpose of clip: </w:t>
      </w:r>
      <w:r w:rsidR="008C0B8B" w:rsidRPr="00E10B3E">
        <w:rPr>
          <w:highlight w:val="lightGray"/>
        </w:rPr>
        <w:t>S</w:t>
      </w:r>
      <w:r w:rsidR="001908BB" w:rsidRPr="00E10B3E">
        <w:rPr>
          <w:highlight w:val="lightGray"/>
        </w:rPr>
        <w:t xml:space="preserve">tudents will </w:t>
      </w:r>
      <w:r w:rsidR="00E10B3E" w:rsidRPr="00E10B3E">
        <w:rPr>
          <w:highlight w:val="lightGray"/>
        </w:rPr>
        <w:t xml:space="preserve">watch </w:t>
      </w:r>
      <w:r w:rsidR="00B20A1F">
        <w:rPr>
          <w:highlight w:val="lightGray"/>
        </w:rPr>
        <w:t xml:space="preserve">a scene from Roberto Benigni’s film in which an important guest comes to dine in a </w:t>
      </w:r>
      <w:r w:rsidR="00B20A1F" w:rsidRPr="00EB1306">
        <w:rPr>
          <w:highlight w:val="lightGray"/>
        </w:rPr>
        <w:t>restaurant. Students will observe and listen to what the guest orders based on the main character’s prompting. Students will complete the dialogue by choosing the correct food as mentioned from the clip and they will practice prepositions.</w:t>
      </w:r>
      <w:r w:rsidR="00B20A1F">
        <w:t xml:space="preserve"> </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40892F65" w14:textId="5A7A9007" w:rsidR="00026AA7" w:rsidRDefault="00026AA7" w:rsidP="00C144AF">
      <w:pPr>
        <w:rPr>
          <w:b/>
          <w:bCs/>
        </w:rPr>
      </w:pPr>
    </w:p>
    <w:p w14:paraId="2AF4558E" w14:textId="77777777" w:rsidR="00B0732E" w:rsidRDefault="00B0732E"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28669D56"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B20A1F">
        <w:rPr>
          <w:highlight w:val="lightGray"/>
        </w:rPr>
        <w:t xml:space="preserve">We will use </w:t>
      </w:r>
      <w:r w:rsidR="00B20A1F" w:rsidRPr="00EB1306">
        <w:rPr>
          <w:highlight w:val="lightGray"/>
        </w:rPr>
        <w:t xml:space="preserve">this clip to supplement </w:t>
      </w:r>
      <w:r w:rsidR="00EB1306" w:rsidRPr="00EB1306">
        <w:rPr>
          <w:highlight w:val="lightGray"/>
        </w:rPr>
        <w:t xml:space="preserve">students’ </w:t>
      </w:r>
      <w:r w:rsidR="00B20A1F" w:rsidRPr="00EB1306">
        <w:rPr>
          <w:highlight w:val="lightGray"/>
        </w:rPr>
        <w:t>vocabulary about food, food preparation, restaurants, and dining</w:t>
      </w:r>
      <w:r w:rsidR="001C4097" w:rsidRPr="00EB1306">
        <w:rPr>
          <w:highlight w:val="lightGray"/>
        </w:rPr>
        <w:t>.</w:t>
      </w:r>
      <w:r w:rsidR="00EB1306" w:rsidRPr="00EB1306">
        <w:rPr>
          <w:highlight w:val="lightGray"/>
        </w:rPr>
        <w:t xml:space="preserve"> They will learn some names of popular food/dishes, practice listening comprehension by responding to questions about what happens in the scene, and practice simple and articulated prepositions.</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66424728"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265D19">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6B82F975"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5A2FDF" w:rsidRPr="00020622">
        <w:rPr>
          <w:highlight w:val="lightGray"/>
        </w:rPr>
        <w:t>Yes</w:t>
      </w:r>
      <w:r w:rsidR="005A2FDF" w:rsidRPr="00EB1306">
        <w:rPr>
          <w:highlight w:val="lightGray"/>
        </w:rPr>
        <w:t>.</w:t>
      </w:r>
      <w:r w:rsidR="006E5613" w:rsidRPr="00EB1306">
        <w:rPr>
          <w:highlight w:val="lightGray"/>
        </w:rPr>
        <w:t xml:space="preserve"> Students will </w:t>
      </w:r>
      <w:r w:rsidR="00EB1306" w:rsidRPr="00EB1306">
        <w:rPr>
          <w:highlight w:val="lightGray"/>
        </w:rPr>
        <w:t xml:space="preserve">be able to utilize any foundational vocabulary they learned about restaurants, food, and dining from the textbooks through this quick activity that spotlights </w:t>
      </w:r>
      <w:r w:rsidR="00EB1306" w:rsidRPr="00EB1306">
        <w:rPr>
          <w:i/>
          <w:iCs/>
          <w:highlight w:val="lightGray"/>
        </w:rPr>
        <w:t xml:space="preserve">La vita è </w:t>
      </w:r>
      <w:proofErr w:type="spellStart"/>
      <w:r w:rsidR="00EB1306" w:rsidRPr="00EB1306">
        <w:rPr>
          <w:i/>
          <w:iCs/>
          <w:highlight w:val="lightGray"/>
        </w:rPr>
        <w:t>bella</w:t>
      </w:r>
      <w:proofErr w:type="spellEnd"/>
      <w:r w:rsidR="00EB1306" w:rsidRPr="00EB1306">
        <w:rPr>
          <w:highlight w:val="lightGray"/>
        </w:rPr>
        <w:t xml:space="preserve"> (1997). Students will learn some names of Italian dishes or ways that Italian food is typically prepared and follow the conversation between Guido and the guest. They will also begin to understand through context how Guido shapes the guest’s opinion. From a grammatical </w:t>
      </w:r>
      <w:r w:rsidR="00EB1306">
        <w:rPr>
          <w:highlight w:val="lightGray"/>
        </w:rPr>
        <w:t>standpoint</w:t>
      </w:r>
      <w:r w:rsidR="00EB1306" w:rsidRPr="00EB1306">
        <w:rPr>
          <w:highlight w:val="lightGray"/>
        </w:rPr>
        <w:t>, we have also prepared a</w:t>
      </w:r>
      <w:r w:rsidR="00EB1306">
        <w:rPr>
          <w:highlight w:val="lightGray"/>
        </w:rPr>
        <w:t>n exercise on</w:t>
      </w:r>
      <w:r w:rsidR="00EB1306" w:rsidRPr="00EB1306">
        <w:rPr>
          <w:highlight w:val="lightGray"/>
        </w:rPr>
        <w:t xml:space="preserve"> prepositions based </w:t>
      </w:r>
      <w:r w:rsidR="00EB1306">
        <w:rPr>
          <w:highlight w:val="lightGray"/>
        </w:rPr>
        <w:t>on</w:t>
      </w:r>
      <w:r w:rsidR="00EB1306" w:rsidRPr="00EB1306">
        <w:rPr>
          <w:highlight w:val="lightGray"/>
        </w:rPr>
        <w:t xml:space="preserve"> the clip.</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6CA939D5"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F10CB8" w:rsidRPr="007569D3">
        <w:rPr>
          <w:highlight w:val="lightGray"/>
        </w:rPr>
        <w:t>The clip</w:t>
      </w:r>
      <w:r w:rsidR="007569D3">
        <w:rPr>
          <w:highlight w:val="lightGray"/>
        </w:rPr>
        <w:t xml:space="preserve"> (</w:t>
      </w:r>
      <w:r w:rsidR="00EB1306">
        <w:rPr>
          <w:highlight w:val="lightGray"/>
        </w:rPr>
        <w:t>3</w:t>
      </w:r>
      <w:r w:rsidR="00E10B3E">
        <w:rPr>
          <w:highlight w:val="lightGray"/>
        </w:rPr>
        <w:t xml:space="preserve"> minutes, </w:t>
      </w:r>
      <w:r w:rsidR="00EB1306">
        <w:rPr>
          <w:highlight w:val="lightGray"/>
        </w:rPr>
        <w:t>10</w:t>
      </w:r>
      <w:r w:rsidR="00E10B3E">
        <w:rPr>
          <w:highlight w:val="lightGray"/>
        </w:rPr>
        <w:t xml:space="preserve"> seconds</w:t>
      </w:r>
      <w:r w:rsidR="007569D3">
        <w:rPr>
          <w:highlight w:val="lightGray"/>
        </w:rPr>
        <w:t>)</w:t>
      </w:r>
      <w:r w:rsidR="00F10CB8" w:rsidRPr="007569D3">
        <w:rPr>
          <w:highlight w:val="lightGray"/>
        </w:rPr>
        <w:t xml:space="preserve"> reflects</w:t>
      </w:r>
      <w:r w:rsidR="00A006C5" w:rsidRPr="007569D3">
        <w:rPr>
          <w:highlight w:val="lightGray"/>
        </w:rPr>
        <w:t xml:space="preserve"> </w:t>
      </w:r>
      <w:r w:rsidR="00C94519" w:rsidRPr="007569D3">
        <w:rPr>
          <w:highlight w:val="lightGray"/>
        </w:rPr>
        <w:t xml:space="preserve">about </w:t>
      </w:r>
      <w:r w:rsidR="0016384A">
        <w:rPr>
          <w:highlight w:val="lightGray"/>
        </w:rPr>
        <w:t>2.7</w:t>
      </w:r>
      <w:r w:rsidR="00906FA4">
        <w:rPr>
          <w:highlight w:val="lightGray"/>
        </w:rPr>
        <w:t>%</w:t>
      </w:r>
      <w:r w:rsidR="00F10CB8" w:rsidRPr="007569D3">
        <w:rPr>
          <w:highlight w:val="lightGray"/>
        </w:rPr>
        <w:t xml:space="preserve"> of the film (</w:t>
      </w:r>
      <w:r w:rsidR="00E10B3E">
        <w:rPr>
          <w:highlight w:val="lightGray"/>
        </w:rPr>
        <w:t>1</w:t>
      </w:r>
      <w:r w:rsidR="00F10CB8" w:rsidRPr="007569D3">
        <w:rPr>
          <w:highlight w:val="lightGray"/>
        </w:rPr>
        <w:t xml:space="preserve"> hour, </w:t>
      </w:r>
      <w:r w:rsidR="00D32100">
        <w:rPr>
          <w:highlight w:val="lightGray"/>
        </w:rPr>
        <w:t xml:space="preserve">56 </w:t>
      </w:r>
      <w:r w:rsidR="00F10CB8" w:rsidRPr="007569D3">
        <w:rPr>
          <w:highlight w:val="lightGray"/>
        </w:rPr>
        <w:t>minutes).</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111F2E4C"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D32100">
        <w:rPr>
          <w:highlight w:val="lightGray"/>
        </w:rPr>
        <w:t xml:space="preserve">It is important that students view the full scene so that they can practice a full range of vocabulary in hearing what the customer orders for his appetizer, main course, second course, dessert, </w:t>
      </w:r>
      <w:r w:rsidR="00D32100" w:rsidRPr="00D32100">
        <w:rPr>
          <w:highlight w:val="lightGray"/>
        </w:rPr>
        <w:t>etc</w:t>
      </w:r>
      <w:r w:rsidR="001C4097" w:rsidRPr="00D32100">
        <w:rPr>
          <w:highlight w:val="lightGray"/>
        </w:rPr>
        <w:t>.</w:t>
      </w:r>
      <w:r w:rsidR="00D32100" w:rsidRPr="00D32100">
        <w:rPr>
          <w:highlight w:val="lightGray"/>
        </w:rPr>
        <w:t xml:space="preserve"> In having the full scene, students will also understand Guido’s character and how he uses cleverness to persuade the customer to choose certain foods. Without the full scene the preposition activity cannot be used effectively.</w:t>
      </w:r>
    </w:p>
    <w:p w14:paraId="47A7BD11" w14:textId="6871F8A2" w:rsidR="00465629" w:rsidRDefault="00AD23E1" w:rsidP="00020622">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9C1647">
        <w:fldChar w:fldCharType="begin">
          <w:ffData>
            <w:name w:val="Check8"/>
            <w:enabled/>
            <w:calcOnExit w:val="0"/>
            <w:checkBox>
              <w:sizeAuto/>
              <w:default w:val="0"/>
            </w:checkBox>
          </w:ffData>
        </w:fldChar>
      </w:r>
      <w:bookmarkStart w:id="7" w:name="Check8"/>
      <w:r w:rsidR="009C1647">
        <w:instrText xml:space="preserve"> FORMCHECKBOX </w:instrText>
      </w:r>
      <w:r w:rsidR="00000000">
        <w:fldChar w:fldCharType="separate"/>
      </w:r>
      <w:r w:rsidR="009C1647">
        <w:fldChar w:fldCharType="end"/>
      </w:r>
      <w:bookmarkEnd w:id="7"/>
      <w:r w:rsidR="00465629">
        <w:t xml:space="preserve"> No </w:t>
      </w:r>
      <w:r w:rsidR="009C1647">
        <w:fldChar w:fldCharType="begin">
          <w:ffData>
            <w:name w:val="Check9"/>
            <w:enabled/>
            <w:calcOnExit w:val="0"/>
            <w:checkBox>
              <w:sizeAuto/>
              <w:default w:val="1"/>
            </w:checkBox>
          </w:ffData>
        </w:fldChar>
      </w:r>
      <w:bookmarkStart w:id="8" w:name="Check9"/>
      <w:r w:rsidR="009C1647">
        <w:instrText xml:space="preserve"> FORMCHECKBOX </w:instrText>
      </w:r>
      <w:r w:rsidR="00000000">
        <w:fldChar w:fldCharType="separate"/>
      </w:r>
      <w:r w:rsidR="009C1647">
        <w:fldChar w:fldCharType="end"/>
      </w:r>
      <w:bookmarkEnd w:id="8"/>
    </w:p>
    <w:p w14:paraId="090D13BD" w14:textId="040F91A5"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w:t>
      </w:r>
      <w:r w:rsidR="00C42BE1">
        <w:t>a</w:t>
      </w:r>
      <w:r w:rsidR="00AD23E1">
        <w:t xml:space="preserve">ffect sales or distribution of original work or act as competition to original source material?) </w:t>
      </w:r>
      <w:r w:rsidR="00A006C5" w:rsidRPr="00F949B6">
        <w:rPr>
          <w:highlight w:val="lightGray"/>
        </w:rPr>
        <w:t xml:space="preserve">This </w:t>
      </w:r>
      <w:r w:rsidR="009074CF" w:rsidRPr="00F949B6">
        <w:rPr>
          <w:highlight w:val="lightGray"/>
        </w:rPr>
        <w:t xml:space="preserve">short </w:t>
      </w:r>
      <w:r w:rsidR="00A006C5" w:rsidRPr="00F949B6">
        <w:rPr>
          <w:highlight w:val="lightGray"/>
        </w:rPr>
        <w:t xml:space="preserve">clip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The film is </w:t>
      </w:r>
      <w:r w:rsidR="001C4097">
        <w:rPr>
          <w:highlight w:val="lightGray"/>
        </w:rPr>
        <w:t xml:space="preserve">about </w:t>
      </w:r>
      <w:r w:rsidR="00D32100">
        <w:rPr>
          <w:highlight w:val="lightGray"/>
        </w:rPr>
        <w:t>a Jewish father and son that are sent to Auschwitz during the Nazi regime</w:t>
      </w:r>
      <w:r w:rsidR="001C4097">
        <w:rPr>
          <w:highlight w:val="lightGray"/>
        </w:rPr>
        <w:t>.</w:t>
      </w:r>
      <w:r w:rsidR="00D32100">
        <w:rPr>
          <w:highlight w:val="lightGray"/>
        </w:rPr>
        <w:t xml:space="preserve"> The scene does not reflect the main plot, but functions to show Guido’s life before his imprisonment. </w:t>
      </w:r>
      <w:r w:rsidR="00BD2769">
        <w:rPr>
          <w:highlight w:val="lightGray"/>
        </w:rPr>
        <w:t xml:space="preserve"> </w:t>
      </w:r>
      <w:r w:rsidR="00A02D70">
        <w:rPr>
          <w:highlight w:val="lightGray"/>
        </w:rPr>
        <w:t xml:space="preserve">The </w:t>
      </w:r>
      <w:r w:rsidR="001C4097">
        <w:rPr>
          <w:highlight w:val="lightGray"/>
        </w:rPr>
        <w:t>movie</w:t>
      </w:r>
      <w:r w:rsidR="00F949B6" w:rsidRPr="00F949B6">
        <w:rPr>
          <w:highlight w:val="lightGray"/>
        </w:rPr>
        <w:t xml:space="preserve"> is intended for a general, Italian audience</w:t>
      </w:r>
      <w:r w:rsidR="00F949B6">
        <w:rPr>
          <w:highlight w:val="lightGray"/>
        </w:rPr>
        <w:t xml:space="preserve"> for the purpose of entertainment</w:t>
      </w:r>
      <w:r w:rsidR="00F949B6" w:rsidRPr="00F949B6">
        <w:rPr>
          <w:highlight w:val="lightGray"/>
        </w:rPr>
        <w:t>. The clip we will use in clas</w:t>
      </w:r>
      <w:r w:rsidR="009C1647">
        <w:rPr>
          <w:highlight w:val="lightGray"/>
        </w:rPr>
        <w:t xml:space="preserve">s contains </w:t>
      </w:r>
      <w:r w:rsidR="00D32100" w:rsidRPr="00D32100">
        <w:rPr>
          <w:highlight w:val="lightGray"/>
        </w:rPr>
        <w:t xml:space="preserve">a restaurant scene for students to practice vocabulary, including names of food and dishes, types of courses, and other food-associated lingo (silverware, tip, </w:t>
      </w:r>
      <w:r w:rsidR="00D32100">
        <w:rPr>
          <w:highlight w:val="lightGray"/>
        </w:rPr>
        <w:t xml:space="preserve">kitchen, </w:t>
      </w:r>
      <w:r w:rsidR="00D32100" w:rsidRPr="00D32100">
        <w:rPr>
          <w:highlight w:val="lightGray"/>
        </w:rPr>
        <w:t>etc.) Students will also have the chance to review prepositions.</w:t>
      </w:r>
    </w:p>
    <w:p w14:paraId="4EDF8BBD" w14:textId="7A82E978" w:rsidR="00A006C5" w:rsidRDefault="00A006C5" w:rsidP="00C017C5">
      <w:pPr>
        <w:rPr>
          <w:b/>
          <w:bCs/>
        </w:rPr>
      </w:pPr>
    </w:p>
    <w:p w14:paraId="74E01A03" w14:textId="77777777" w:rsidR="00B0732E" w:rsidRDefault="00B0732E" w:rsidP="00C017C5">
      <w:pPr>
        <w:rPr>
          <w:b/>
          <w:bCs/>
        </w:rPr>
      </w:pPr>
    </w:p>
    <w:p w14:paraId="0A13CCEE" w14:textId="77777777" w:rsidR="00B0732E" w:rsidRDefault="00B0732E" w:rsidP="00C017C5">
      <w:pPr>
        <w:rPr>
          <w:b/>
          <w:bCs/>
        </w:rPr>
      </w:pPr>
    </w:p>
    <w:p w14:paraId="643663AD" w14:textId="77777777" w:rsidR="00B0732E" w:rsidRDefault="00B0732E" w:rsidP="00C017C5">
      <w:pPr>
        <w:rPr>
          <w:b/>
          <w:bCs/>
        </w:rPr>
      </w:pPr>
    </w:p>
    <w:p w14:paraId="52F30659" w14:textId="50476EE1" w:rsidR="00996D0D" w:rsidRDefault="00996D0D" w:rsidP="00C017C5">
      <w:pPr>
        <w:rPr>
          <w:b/>
          <w:bCs/>
        </w:rPr>
      </w:pPr>
    </w:p>
    <w:p w14:paraId="70F697C2" w14:textId="77777777" w:rsidR="00D32100" w:rsidRDefault="00D32100" w:rsidP="00C017C5">
      <w:pPr>
        <w:rPr>
          <w:b/>
          <w:bCs/>
        </w:rPr>
      </w:pPr>
    </w:p>
    <w:p w14:paraId="1FCB829E" w14:textId="77777777" w:rsidR="00D32100" w:rsidRDefault="00D32100" w:rsidP="00C017C5">
      <w:pPr>
        <w:rPr>
          <w:b/>
          <w:bCs/>
        </w:rPr>
      </w:pPr>
    </w:p>
    <w:p w14:paraId="73354583" w14:textId="3F28EAFB"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45C91" w14:textId="77777777" w:rsidR="00E72EB7" w:rsidRDefault="00E72EB7" w:rsidP="00FA1669">
      <w:r>
        <w:separator/>
      </w:r>
    </w:p>
  </w:endnote>
  <w:endnote w:type="continuationSeparator" w:id="0">
    <w:p w14:paraId="06F92470" w14:textId="77777777" w:rsidR="00E72EB7" w:rsidRDefault="00E72EB7"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5F356" w14:textId="77777777" w:rsidR="00E72EB7" w:rsidRDefault="00E72EB7" w:rsidP="00FA1669">
      <w:r>
        <w:separator/>
      </w:r>
    </w:p>
  </w:footnote>
  <w:footnote w:type="continuationSeparator" w:id="0">
    <w:p w14:paraId="3249155F" w14:textId="77777777" w:rsidR="00E72EB7" w:rsidRDefault="00E72EB7"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622"/>
    <w:rsid w:val="00026AA7"/>
    <w:rsid w:val="000B44F6"/>
    <w:rsid w:val="0016384A"/>
    <w:rsid w:val="001908BB"/>
    <w:rsid w:val="001C4097"/>
    <w:rsid w:val="001D5337"/>
    <w:rsid w:val="001F185F"/>
    <w:rsid w:val="002259FE"/>
    <w:rsid w:val="002378B1"/>
    <w:rsid w:val="002472E5"/>
    <w:rsid w:val="00265D19"/>
    <w:rsid w:val="002B4CD3"/>
    <w:rsid w:val="002C340E"/>
    <w:rsid w:val="002F500E"/>
    <w:rsid w:val="00331693"/>
    <w:rsid w:val="003B2F14"/>
    <w:rsid w:val="003C4B65"/>
    <w:rsid w:val="003F7CC7"/>
    <w:rsid w:val="0040136B"/>
    <w:rsid w:val="0044263D"/>
    <w:rsid w:val="00463DAD"/>
    <w:rsid w:val="00465629"/>
    <w:rsid w:val="004C0B1E"/>
    <w:rsid w:val="00594466"/>
    <w:rsid w:val="005A2FDF"/>
    <w:rsid w:val="005D044F"/>
    <w:rsid w:val="006E5613"/>
    <w:rsid w:val="007205E0"/>
    <w:rsid w:val="00734C22"/>
    <w:rsid w:val="007569D3"/>
    <w:rsid w:val="00782AA3"/>
    <w:rsid w:val="008C0B8B"/>
    <w:rsid w:val="00906FA4"/>
    <w:rsid w:val="009074CF"/>
    <w:rsid w:val="0091095A"/>
    <w:rsid w:val="009146CC"/>
    <w:rsid w:val="00921377"/>
    <w:rsid w:val="009872F8"/>
    <w:rsid w:val="00996D0D"/>
    <w:rsid w:val="009B58FC"/>
    <w:rsid w:val="009C1647"/>
    <w:rsid w:val="009E4095"/>
    <w:rsid w:val="00A006C5"/>
    <w:rsid w:val="00A02D70"/>
    <w:rsid w:val="00A02DAD"/>
    <w:rsid w:val="00A31687"/>
    <w:rsid w:val="00AC4E65"/>
    <w:rsid w:val="00AD23E1"/>
    <w:rsid w:val="00B0732E"/>
    <w:rsid w:val="00B11AFA"/>
    <w:rsid w:val="00B20A1F"/>
    <w:rsid w:val="00B25E2A"/>
    <w:rsid w:val="00BC1743"/>
    <w:rsid w:val="00BD2769"/>
    <w:rsid w:val="00C017C5"/>
    <w:rsid w:val="00C02464"/>
    <w:rsid w:val="00C144AF"/>
    <w:rsid w:val="00C42BE1"/>
    <w:rsid w:val="00C94519"/>
    <w:rsid w:val="00CA784A"/>
    <w:rsid w:val="00CB10DA"/>
    <w:rsid w:val="00CE55E7"/>
    <w:rsid w:val="00D138AA"/>
    <w:rsid w:val="00D32100"/>
    <w:rsid w:val="00D432E4"/>
    <w:rsid w:val="00DA2645"/>
    <w:rsid w:val="00DA6636"/>
    <w:rsid w:val="00DD3BA1"/>
    <w:rsid w:val="00E10B3E"/>
    <w:rsid w:val="00E72EB7"/>
    <w:rsid w:val="00EB1306"/>
    <w:rsid w:val="00F10CB8"/>
    <w:rsid w:val="00F5614D"/>
    <w:rsid w:val="00F6016C"/>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301</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28</cp:revision>
  <dcterms:created xsi:type="dcterms:W3CDTF">2022-08-11T18:52:00Z</dcterms:created>
  <dcterms:modified xsi:type="dcterms:W3CDTF">2022-11-27T17:46:00Z</dcterms:modified>
</cp:coreProperties>
</file>