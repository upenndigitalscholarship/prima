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08E13BA9"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E10E3F">
        <w:rPr>
          <w:highlight w:val="lightGray"/>
        </w:rPr>
        <w:t>F</w:t>
      </w:r>
      <w:r w:rsidR="002D6851">
        <w:rPr>
          <w:highlight w:val="lightGray"/>
        </w:rPr>
        <w:t>iat</w:t>
      </w:r>
      <w:r w:rsidR="00E10E3F">
        <w:rPr>
          <w:highlight w:val="lightGray"/>
        </w:rPr>
        <w:t xml:space="preserve"> </w:t>
      </w:r>
      <w:r w:rsidR="006F3F3D">
        <w:rPr>
          <w:highlight w:val="lightGray"/>
        </w:rPr>
        <w:t xml:space="preserve">commercial “Backseat </w:t>
      </w:r>
      <w:r w:rsidR="006F3F3D" w:rsidRPr="00CC376D">
        <w:rPr>
          <w:highlight w:val="lightGray"/>
        </w:rPr>
        <w:t>Italians”</w:t>
      </w:r>
      <w:r w:rsidR="008E2CC6" w:rsidRPr="00CC376D">
        <w:rPr>
          <w:i/>
          <w:iCs/>
          <w:highlight w:val="lightGray"/>
        </w:rPr>
        <w:t xml:space="preserve"> </w:t>
      </w:r>
      <w:r w:rsidR="008E2CC6" w:rsidRPr="00CC376D">
        <w:rPr>
          <w:highlight w:val="lightGray"/>
        </w:rPr>
        <w:t>(</w:t>
      </w:r>
      <w:r w:rsidR="006F3F3D" w:rsidRPr="00CC376D">
        <w:rPr>
          <w:highlight w:val="lightGray"/>
        </w:rPr>
        <w:t>2014</w:t>
      </w:r>
      <w:r w:rsidR="008E2CC6" w:rsidRPr="00CC376D">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43E6140"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83653E" w:rsidRPr="0083653E">
        <w:rPr>
          <w:highlight w:val="lightGray"/>
        </w:rPr>
        <w:t>YouTube</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52945ABA"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6F3F3D" w:rsidRPr="002D6851">
        <w:rPr>
          <w:highlight w:val="lightGray"/>
        </w:rPr>
        <w:t>3 minutes, 7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207479A8"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CC376D" w:rsidRPr="00CC376D">
        <w:rPr>
          <w:highlight w:val="lightGray"/>
        </w:rPr>
        <w:t xml:space="preserve">We will use this commercial to discuss Italian and American stereotypes. We will also review the use of the </w:t>
      </w:r>
      <w:proofErr w:type="spellStart"/>
      <w:r w:rsidR="00CC376D" w:rsidRPr="00CC376D">
        <w:rPr>
          <w:i/>
          <w:iCs/>
          <w:highlight w:val="lightGray"/>
        </w:rPr>
        <w:t>si</w:t>
      </w:r>
      <w:proofErr w:type="spellEnd"/>
      <w:r w:rsidR="00CC376D" w:rsidRPr="00CC376D">
        <w:rPr>
          <w:i/>
          <w:iCs/>
          <w:highlight w:val="lightGray"/>
        </w:rPr>
        <w:t xml:space="preserve"> impersonal</w:t>
      </w:r>
      <w:r w:rsidR="00CC376D" w:rsidRPr="00CC376D">
        <w:rPr>
          <w:highlight w:val="lightGray"/>
        </w:rPr>
        <w:t xml:space="preserve"> construction</w:t>
      </w:r>
      <w:r w:rsidR="0034084F">
        <w:rPr>
          <w:highlight w:val="lightGray"/>
        </w:rPr>
        <w:t xml:space="preserve"> (how one behaves, what one does)</w:t>
      </w:r>
      <w:r w:rsidR="00CC376D" w:rsidRPr="00CC376D">
        <w:rPr>
          <w:highlight w:val="lightGray"/>
        </w:rPr>
        <w:t xml:space="preserve"> and the use of adjectives and their </w:t>
      </w:r>
      <w:r w:rsidR="00CC376D" w:rsidRPr="0034084F">
        <w:rPr>
          <w:highlight w:val="lightGray"/>
        </w:rPr>
        <w:t>agreements</w:t>
      </w:r>
      <w:r w:rsidR="0034084F" w:rsidRPr="0034084F">
        <w:rPr>
          <w:highlight w:val="lightGray"/>
        </w:rPr>
        <w:t xml:space="preserve"> to describe people and objects.</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6AB48E96"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ED1BCC" w:rsidRPr="00ED1BCC">
        <w:rPr>
          <w:highlight w:val="lightGray"/>
        </w:rPr>
        <w:t>Our reason for using this clip is to show students some cultural stereotypes about Italians and Americans</w:t>
      </w:r>
      <w:r w:rsidR="00CC376D">
        <w:rPr>
          <w:highlight w:val="lightGray"/>
        </w:rPr>
        <w:t xml:space="preserve"> through a commercial made by Fiat in 2014. We will also review what students see/hear in the advertisement, like adjective use and the </w:t>
      </w:r>
      <w:proofErr w:type="spellStart"/>
      <w:r w:rsidR="00CC376D" w:rsidRPr="00CC376D">
        <w:rPr>
          <w:i/>
          <w:iCs/>
          <w:highlight w:val="lightGray"/>
        </w:rPr>
        <w:t>si</w:t>
      </w:r>
      <w:proofErr w:type="spellEnd"/>
      <w:r w:rsidR="00CC376D" w:rsidRPr="00CC376D">
        <w:rPr>
          <w:i/>
          <w:iCs/>
          <w:highlight w:val="lightGray"/>
        </w:rPr>
        <w:t xml:space="preserve"> impersonal</w:t>
      </w:r>
      <w:r w:rsidR="00CC376D">
        <w:rPr>
          <w:highlight w:val="lightGray"/>
        </w:rPr>
        <w:t xml:space="preserve"> construction</w:t>
      </w:r>
      <w:r w:rsidR="00ED1BCC" w:rsidRPr="00ED1BCC">
        <w:rPr>
          <w:highlight w:val="lightGray"/>
        </w:rPr>
        <w:t>.</w:t>
      </w:r>
      <w:r w:rsidR="00ED1BCC">
        <w:t xml:space="preserve"> </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1790050F"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3A1DAB">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3AF24B62"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C376D" w:rsidRPr="00CC376D">
        <w:rPr>
          <w:highlight w:val="lightGray"/>
        </w:rPr>
        <w:t>Yes. This is a commercial produced by Fiat for a largely American audience that presents cultural differences and stereotypes between Italians and Americans. This is an authentic source that engages students in its display of culture and (a)typical behavior of certain groups of people. It was not intended for students, but for a general</w:t>
      </w:r>
      <w:r w:rsidR="00CC376D">
        <w:rPr>
          <w:highlight w:val="lightGray"/>
        </w:rPr>
        <w:t>, American</w:t>
      </w:r>
      <w:r w:rsidR="00CC376D" w:rsidRPr="00CC376D">
        <w:rPr>
          <w:highlight w:val="lightGray"/>
        </w:rPr>
        <w:t xml:space="preserve"> public. Students will be able to dissect the stereotypes presented in the video vs other stereotypes they might hold or know of in reference to Italian or American people.</w:t>
      </w:r>
      <w:r w:rsidR="00CC376D">
        <w:t xml:space="preserve"> </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17DEC9D7"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902532" w:rsidRPr="00CC376D">
        <w:rPr>
          <w:highlight w:val="lightGray"/>
        </w:rPr>
        <w:t xml:space="preserve">We are using the entire </w:t>
      </w:r>
      <w:r w:rsidR="00ED1BCC" w:rsidRPr="00CC376D">
        <w:rPr>
          <w:highlight w:val="lightGray"/>
        </w:rPr>
        <w:t>clip</w:t>
      </w:r>
      <w:r w:rsidR="00902532" w:rsidRPr="00CC376D">
        <w:rPr>
          <w:highlight w:val="lightGray"/>
        </w:rPr>
        <w:t xml:space="preserve"> </w:t>
      </w:r>
      <w:r w:rsidR="00CC376D" w:rsidRPr="00CC376D">
        <w:rPr>
          <w:highlight w:val="lightGray"/>
        </w:rPr>
        <w:t>(3 minutes, 7 seconds) because students need to see the progression of the American couple’s “Italianization” and to be able to follow along with the storyline through various but specific examples (eating food, drinking coffee, dressing well, etc.).</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660A6995"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ED1BCC" w:rsidRPr="00ED1BCC">
        <w:rPr>
          <w:highlight w:val="lightGray"/>
        </w:rPr>
        <w:t>By watching the entire clip, students will be able to see the full range of transformations that the American family makes as well as stereotypes about Italian people (elegant, well-dressed, animated when speaking, coff</w:t>
      </w:r>
      <w:r w:rsidR="00ED1BCC" w:rsidRPr="00CC376D">
        <w:rPr>
          <w:highlight w:val="lightGray"/>
        </w:rPr>
        <w:t>ee-drinking).</w:t>
      </w:r>
      <w:r w:rsidR="00CC376D" w:rsidRPr="00CC376D">
        <w:rPr>
          <w:highlight w:val="lightGray"/>
        </w:rPr>
        <w:t xml:space="preserve"> Without the full clip, students might not understand the progression or the effect of the Italian family on the American couple.</w:t>
      </w:r>
      <w:r w:rsidR="00ED1BCC">
        <w:t xml:space="preserve"> </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692BF4CE"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902532">
        <w:t>a</w:t>
      </w:r>
      <w:r w:rsidR="00AD23E1">
        <w:t xml:space="preserve">ffect sales or distribution of original work or act as competition to original source material?) </w:t>
      </w:r>
      <w:r w:rsidR="00A006C5" w:rsidRPr="00F949B6">
        <w:rPr>
          <w:highlight w:val="lightGray"/>
        </w:rPr>
        <w:t>Th</w:t>
      </w:r>
      <w:r w:rsidR="00902532">
        <w:rPr>
          <w:highlight w:val="lightGray"/>
        </w:rPr>
        <w:t xml:space="preserve">e use of this </w:t>
      </w:r>
      <w:r w:rsidR="00CC376D">
        <w:rPr>
          <w:highlight w:val="lightGray"/>
        </w:rPr>
        <w:t>clip</w:t>
      </w:r>
      <w:r w:rsidR="00902532">
        <w:rPr>
          <w:highlight w:val="lightGray"/>
        </w:rPr>
        <w:t xml:space="preserve"> in class</w:t>
      </w:r>
      <w:r w:rsidR="00A006C5" w:rsidRPr="00F949B6">
        <w:rPr>
          <w:highlight w:val="lightGray"/>
        </w:rPr>
        <w:t xml:space="preserve">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w:t>
      </w:r>
      <w:r w:rsidR="00902532">
        <w:rPr>
          <w:highlight w:val="lightGray"/>
        </w:rPr>
        <w:t xml:space="preserve">Its use does not affect sales or distribution, nor does it compete with the original source material. </w:t>
      </w:r>
      <w:r w:rsidR="00CC376D">
        <w:rPr>
          <w:highlight w:val="lightGray"/>
        </w:rPr>
        <w:t xml:space="preserve">The purpose is </w:t>
      </w:r>
      <w:r w:rsidR="0034084F">
        <w:rPr>
          <w:highlight w:val="lightGray"/>
        </w:rPr>
        <w:t>educational,</w:t>
      </w:r>
      <w:r w:rsidR="00CC376D">
        <w:rPr>
          <w:highlight w:val="lightGray"/>
        </w:rPr>
        <w:t xml:space="preserve"> and the clip will be used primarily to discuss cultural differences and to help concretize grammar and vocabulary that students have already learned</w:t>
      </w:r>
      <w:r w:rsidR="00902532">
        <w:rPr>
          <w:highlight w:val="lightGray"/>
        </w:rPr>
        <w:t>.</w:t>
      </w: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6A6FFC3B" w14:textId="652C5AF1"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E3BEA" w14:textId="77777777" w:rsidR="00477ACE" w:rsidRDefault="00477ACE" w:rsidP="00FA1669">
      <w:r>
        <w:separator/>
      </w:r>
    </w:p>
  </w:endnote>
  <w:endnote w:type="continuationSeparator" w:id="0">
    <w:p w14:paraId="77AC695C" w14:textId="77777777" w:rsidR="00477ACE" w:rsidRDefault="00477ACE"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D28F" w14:textId="77777777" w:rsidR="00477ACE" w:rsidRDefault="00477ACE" w:rsidP="00FA1669">
      <w:r>
        <w:separator/>
      </w:r>
    </w:p>
  </w:footnote>
  <w:footnote w:type="continuationSeparator" w:id="0">
    <w:p w14:paraId="5CE686C9" w14:textId="77777777" w:rsidR="00477ACE" w:rsidRDefault="00477ACE"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123B88"/>
    <w:rsid w:val="00160D4F"/>
    <w:rsid w:val="001908BB"/>
    <w:rsid w:val="001D5337"/>
    <w:rsid w:val="001F185F"/>
    <w:rsid w:val="001F3173"/>
    <w:rsid w:val="002472E5"/>
    <w:rsid w:val="00253C3B"/>
    <w:rsid w:val="002D6851"/>
    <w:rsid w:val="002F500E"/>
    <w:rsid w:val="00331693"/>
    <w:rsid w:val="0034084F"/>
    <w:rsid w:val="003A1DAB"/>
    <w:rsid w:val="003B239C"/>
    <w:rsid w:val="003B2F14"/>
    <w:rsid w:val="003C4B65"/>
    <w:rsid w:val="0040136B"/>
    <w:rsid w:val="00465629"/>
    <w:rsid w:val="00477ACE"/>
    <w:rsid w:val="004C0B1E"/>
    <w:rsid w:val="00594466"/>
    <w:rsid w:val="0059453D"/>
    <w:rsid w:val="006F3F3D"/>
    <w:rsid w:val="007205E0"/>
    <w:rsid w:val="007569D3"/>
    <w:rsid w:val="00787DB9"/>
    <w:rsid w:val="00796303"/>
    <w:rsid w:val="0083653E"/>
    <w:rsid w:val="00866E3A"/>
    <w:rsid w:val="008D3B2F"/>
    <w:rsid w:val="008E2CC6"/>
    <w:rsid w:val="00902532"/>
    <w:rsid w:val="009074CF"/>
    <w:rsid w:val="00921377"/>
    <w:rsid w:val="009872F8"/>
    <w:rsid w:val="009B58FC"/>
    <w:rsid w:val="009E4095"/>
    <w:rsid w:val="00A006C5"/>
    <w:rsid w:val="00A02DAD"/>
    <w:rsid w:val="00A31687"/>
    <w:rsid w:val="00A43D45"/>
    <w:rsid w:val="00A7043D"/>
    <w:rsid w:val="00AD23E1"/>
    <w:rsid w:val="00B11AFA"/>
    <w:rsid w:val="00BD4C22"/>
    <w:rsid w:val="00BE3397"/>
    <w:rsid w:val="00C017C5"/>
    <w:rsid w:val="00C02464"/>
    <w:rsid w:val="00C02A35"/>
    <w:rsid w:val="00C144AF"/>
    <w:rsid w:val="00C84935"/>
    <w:rsid w:val="00C94519"/>
    <w:rsid w:val="00CA784A"/>
    <w:rsid w:val="00CB10DA"/>
    <w:rsid w:val="00CC376D"/>
    <w:rsid w:val="00CE55E7"/>
    <w:rsid w:val="00D138AA"/>
    <w:rsid w:val="00D432E4"/>
    <w:rsid w:val="00D71BCC"/>
    <w:rsid w:val="00DA2645"/>
    <w:rsid w:val="00DA3107"/>
    <w:rsid w:val="00DA6636"/>
    <w:rsid w:val="00E10E3F"/>
    <w:rsid w:val="00E328AC"/>
    <w:rsid w:val="00E72C8F"/>
    <w:rsid w:val="00ED1BCC"/>
    <w:rsid w:val="00EF5FC1"/>
    <w:rsid w:val="00F10CB8"/>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26</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8</cp:revision>
  <dcterms:created xsi:type="dcterms:W3CDTF">2022-11-22T17:11:00Z</dcterms:created>
  <dcterms:modified xsi:type="dcterms:W3CDTF">2022-11-27T16:32:00Z</dcterms:modified>
</cp:coreProperties>
</file>