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B224464"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B25E2A" w:rsidRPr="00B25E2A">
        <w:rPr>
          <w:i/>
          <w:iCs/>
          <w:highlight w:val="lightGray"/>
        </w:rPr>
        <w:t xml:space="preserve">Le fate </w:t>
      </w:r>
      <w:proofErr w:type="spellStart"/>
      <w:r w:rsidR="00B25E2A" w:rsidRPr="008C0B8B">
        <w:rPr>
          <w:i/>
          <w:iCs/>
          <w:highlight w:val="lightGray"/>
        </w:rPr>
        <w:t>ignoranti</w:t>
      </w:r>
      <w:proofErr w:type="spellEnd"/>
      <w:r w:rsidR="008C0B8B" w:rsidRPr="008C0B8B">
        <w:rPr>
          <w:i/>
          <w:iCs/>
          <w:highlight w:val="lightGray"/>
        </w:rPr>
        <w:t xml:space="preserve"> </w:t>
      </w:r>
      <w:r w:rsidR="008C0B8B" w:rsidRPr="008C0B8B">
        <w:rPr>
          <w:highlight w:val="lightGray"/>
        </w:rPr>
        <w:t xml:space="preserve">(Ferzan </w:t>
      </w:r>
      <w:proofErr w:type="spellStart"/>
      <w:r w:rsidR="008C0B8B">
        <w:rPr>
          <w:rFonts w:cstheme="minorHAnsi"/>
          <w:highlight w:val="lightGray"/>
        </w:rPr>
        <w:t>Ö</w:t>
      </w:r>
      <w:r w:rsidR="008C0B8B" w:rsidRPr="008C0B8B">
        <w:rPr>
          <w:highlight w:val="lightGray"/>
        </w:rPr>
        <w:t>zpetek</w:t>
      </w:r>
      <w:proofErr w:type="spellEnd"/>
      <w:r w:rsidR="008C0B8B" w:rsidRPr="008C0B8B">
        <w:rPr>
          <w:highlight w:val="lightGray"/>
        </w:rPr>
        <w:t>, 2001)</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1BBB3C74"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020622" w:rsidRPr="00B0732E">
        <w:rPr>
          <w:highlight w:val="lightGray"/>
        </w:rPr>
        <w:t>89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1EC5C8AD"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B0732E">
        <w:rPr>
          <w:highlight w:val="lightGray"/>
        </w:rPr>
        <w:t>S</w:t>
      </w:r>
      <w:r w:rsidR="001908BB" w:rsidRPr="00B0732E">
        <w:rPr>
          <w:highlight w:val="lightGray"/>
        </w:rPr>
        <w:t xml:space="preserve">tudents will </w:t>
      </w:r>
      <w:r w:rsidR="00B25E2A" w:rsidRPr="00B0732E">
        <w:rPr>
          <w:highlight w:val="lightGray"/>
        </w:rPr>
        <w:t xml:space="preserve">listen to </w:t>
      </w:r>
      <w:r w:rsidR="005D044F" w:rsidRPr="00B0732E">
        <w:rPr>
          <w:highlight w:val="lightGray"/>
        </w:rPr>
        <w:t>a conversation between a man and woman. From this interaction they will be able to complete multiple activities: describe the people’s physical aspects and speculate about their relationship; identify verbs in the imperfect tense; fill in the blanks of the conversation with either a conjugated verbs in the past perfect or imperfect tense; continue the scene/conversation to practice creative writing.</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76C6A49D"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5A2FDF">
        <w:rPr>
          <w:highlight w:val="lightGray"/>
        </w:rPr>
        <w:t>We will use this</w:t>
      </w:r>
      <w:r w:rsidR="001908BB" w:rsidRPr="005A2FDF">
        <w:rPr>
          <w:highlight w:val="lightGray"/>
        </w:rPr>
        <w:t xml:space="preserve"> clip </w:t>
      </w:r>
      <w:r w:rsidR="00020622" w:rsidRPr="00020622">
        <w:rPr>
          <w:highlight w:val="lightGray"/>
        </w:rPr>
        <w:t xml:space="preserve">primarily to review the imperfect tense and practice how imperfect can pair with past perfect having students choose </w:t>
      </w:r>
      <w:r w:rsidR="00020622">
        <w:rPr>
          <w:highlight w:val="lightGray"/>
        </w:rPr>
        <w:t xml:space="preserve">and write </w:t>
      </w:r>
      <w:r w:rsidR="00020622" w:rsidRPr="00020622">
        <w:rPr>
          <w:highlight w:val="lightGray"/>
        </w:rPr>
        <w:t>which tense</w:t>
      </w:r>
      <w:r w:rsidR="00020622">
        <w:rPr>
          <w:highlight w:val="lightGray"/>
        </w:rPr>
        <w:t>/</w:t>
      </w:r>
      <w:r w:rsidR="00020622" w:rsidRPr="00020622">
        <w:rPr>
          <w:highlight w:val="lightGray"/>
        </w:rPr>
        <w:t>conjugation is most appropriate/correct.</w:t>
      </w:r>
      <w:r w:rsidR="00020622">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51FB5A3B"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531C44">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7F136089"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6E5613">
        <w:rPr>
          <w:highlight w:val="lightGray"/>
        </w:rPr>
        <w:t xml:space="preserve"> Students will hear an authentic interaction that focuses on a verb tense that they have studied. This will give them a chance to practice the concept as it is being used in a natural, authentic setting outside of their textboo</w:t>
      </w:r>
      <w:r w:rsidR="006E5613" w:rsidRPr="006E5613">
        <w:rPr>
          <w:highlight w:val="lightGray"/>
        </w:rPr>
        <w:t>k.</w:t>
      </w:r>
      <w:r w:rsidR="005A2FDF" w:rsidRPr="006E5613">
        <w:rPr>
          <w:highlight w:val="lightGray"/>
        </w:rPr>
        <w:t xml:space="preserve"> </w:t>
      </w:r>
      <w:r w:rsidR="00B0732E" w:rsidRPr="006E5613">
        <w:rPr>
          <w:highlight w:val="lightGray"/>
        </w:rPr>
        <w:t>This clip also allows instructors to expand the representation of Italy and Italians in their classrooms</w:t>
      </w:r>
      <w:r w:rsidR="00996D0D">
        <w:rPr>
          <w:highlight w:val="lightGray"/>
        </w:rPr>
        <w:t xml:space="preserve"> through the </w:t>
      </w:r>
      <w:r w:rsidR="00AC4E65" w:rsidRPr="006E5613">
        <w:rPr>
          <w:highlight w:val="lightGray"/>
        </w:rPr>
        <w:t xml:space="preserve">non-traditional relationships and </w:t>
      </w:r>
      <w:r w:rsidR="00AC4E65" w:rsidRPr="00996D0D">
        <w:rPr>
          <w:highlight w:val="lightGray"/>
        </w:rPr>
        <w:t>communities</w:t>
      </w:r>
      <w:r w:rsidR="00996D0D" w:rsidRPr="00996D0D">
        <w:rPr>
          <w:highlight w:val="lightGray"/>
        </w:rPr>
        <w:t xml:space="preserve"> featured in the clip.</w:t>
      </w:r>
      <w:r w:rsidR="00996D0D">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28599436"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020622">
        <w:rPr>
          <w:highlight w:val="lightGray"/>
        </w:rPr>
        <w:t>89</w:t>
      </w:r>
      <w:r w:rsidR="007569D3">
        <w:rPr>
          <w:highlight w:val="lightGray"/>
        </w:rPr>
        <w:t xml:space="preserve">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020622">
        <w:rPr>
          <w:highlight w:val="lightGray"/>
        </w:rPr>
        <w:t>1</w:t>
      </w:r>
      <w:r w:rsidR="007054B4">
        <w:rPr>
          <w:highlight w:val="lightGray"/>
        </w:rPr>
        <w:t>.</w:t>
      </w:r>
      <w:r w:rsidR="008C0B8B">
        <w:rPr>
          <w:highlight w:val="lightGray"/>
        </w:rPr>
        <w:t>4</w:t>
      </w:r>
      <w:r w:rsidR="00F10CB8" w:rsidRPr="007569D3">
        <w:rPr>
          <w:highlight w:val="lightGray"/>
        </w:rPr>
        <w:t>% of the film (1 hour, 4</w:t>
      </w:r>
      <w:r w:rsidR="008C0B8B">
        <w:rPr>
          <w:highlight w:val="lightGray"/>
        </w:rPr>
        <w:t>6</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2D11F618"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020622">
        <w:rPr>
          <w:highlight w:val="lightGray"/>
        </w:rPr>
        <w:t xml:space="preserve">This is the part of Michele and Antonia’s conversation where the imperfect tense </w:t>
      </w:r>
      <w:r w:rsidR="00B0732E">
        <w:rPr>
          <w:highlight w:val="lightGray"/>
        </w:rPr>
        <w:t xml:space="preserve">(the primary focus of the activity) </w:t>
      </w:r>
      <w:r w:rsidR="00020622">
        <w:rPr>
          <w:highlight w:val="lightGray"/>
        </w:rPr>
        <w:t>is used regularly.</w:t>
      </w:r>
      <w:r w:rsidR="009074CF" w:rsidRPr="002259FE">
        <w:rPr>
          <w:highlight w:val="lightGray"/>
        </w:rPr>
        <w:t xml:space="preserve"> </w:t>
      </w:r>
      <w:r w:rsidR="005A2FDF" w:rsidRPr="002259FE">
        <w:rPr>
          <w:highlight w:val="lightGray"/>
        </w:rPr>
        <w:t>The clip</w:t>
      </w:r>
      <w:r w:rsidR="00A006C5" w:rsidRPr="002259FE">
        <w:rPr>
          <w:highlight w:val="lightGray"/>
        </w:rPr>
        <w:t xml:space="preserve"> is trimmed down as </w:t>
      </w:r>
      <w:r w:rsidR="009872F8" w:rsidRPr="002259FE">
        <w:rPr>
          <w:highlight w:val="lightGray"/>
        </w:rPr>
        <w:t>much</w:t>
      </w:r>
      <w:r w:rsidR="00A006C5" w:rsidRPr="002259FE">
        <w:rPr>
          <w:highlight w:val="lightGray"/>
        </w:rPr>
        <w:t xml:space="preserve"> as possible</w:t>
      </w:r>
      <w:r w:rsidR="009074CF" w:rsidRPr="002259FE">
        <w:rPr>
          <w:highlight w:val="lightGray"/>
        </w:rPr>
        <w:t xml:space="preserve"> without compromising the </w:t>
      </w:r>
      <w:r w:rsidR="009872F8" w:rsidRPr="002259FE">
        <w:rPr>
          <w:highlight w:val="lightGray"/>
        </w:rPr>
        <w:t>exchange</w:t>
      </w:r>
      <w:r w:rsidR="009074CF" w:rsidRPr="002259FE">
        <w:rPr>
          <w:highlight w:val="lightGray"/>
        </w:rPr>
        <w:t>.</w:t>
      </w:r>
      <w:r w:rsidR="009074CF">
        <w:t xml:space="preserve"> </w:t>
      </w:r>
      <w:r w:rsidR="001908BB">
        <w:t xml:space="preserve"> </w:t>
      </w:r>
    </w:p>
    <w:p w14:paraId="47A7BD11" w14:textId="5F250FC6"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5038C430"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3D6E74">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A02D70">
        <w:rPr>
          <w:highlight w:val="lightGray"/>
        </w:rPr>
        <w:t>drama</w:t>
      </w:r>
      <w:r w:rsidR="00F949B6" w:rsidRPr="00F949B6">
        <w:rPr>
          <w:highlight w:val="lightGray"/>
        </w:rPr>
        <w:t xml:space="preserve"> about a</w:t>
      </w:r>
      <w:r w:rsidR="00A02D70">
        <w:rPr>
          <w:highlight w:val="lightGray"/>
        </w:rPr>
        <w:t xml:space="preserve"> </w:t>
      </w:r>
      <w:r w:rsidR="00F949B6" w:rsidRPr="00F949B6">
        <w:rPr>
          <w:highlight w:val="lightGray"/>
        </w:rPr>
        <w:t xml:space="preserve">man </w:t>
      </w:r>
      <w:r w:rsidR="00A02D70">
        <w:rPr>
          <w:highlight w:val="lightGray"/>
        </w:rPr>
        <w:t>who was simultaneously engaged in two romantic relationships—one with his wife and the other with his secret, male partner</w:t>
      </w:r>
      <w:r w:rsidR="00F949B6" w:rsidRPr="00F949B6">
        <w:rPr>
          <w:highlight w:val="lightGray"/>
        </w:rPr>
        <w:t xml:space="preserve">. </w:t>
      </w:r>
      <w:r w:rsidR="00A02D70">
        <w:rPr>
          <w:highlight w:val="lightGray"/>
        </w:rPr>
        <w:t>The film</w:t>
      </w:r>
      <w:r w:rsidR="00F949B6" w:rsidRPr="00F949B6">
        <w:rPr>
          <w:highlight w:val="lightGray"/>
        </w:rPr>
        <w:t xml:space="preserve"> is intended for a general, Italian audience</w:t>
      </w:r>
      <w:r w:rsidR="00F949B6">
        <w:rPr>
          <w:highlight w:val="lightGray"/>
        </w:rPr>
        <w:t xml:space="preserve"> for the purpose of entertainment</w:t>
      </w:r>
      <w:r w:rsidR="00F949B6" w:rsidRPr="00F949B6">
        <w:rPr>
          <w:highlight w:val="lightGray"/>
        </w:rPr>
        <w:t>. The clip we will use in class</w:t>
      </w:r>
      <w:r w:rsidR="00A02D70">
        <w:rPr>
          <w:highlight w:val="lightGray"/>
        </w:rPr>
        <w:t xml:space="preserve"> focuses on </w:t>
      </w:r>
      <w:r w:rsidR="00B0732E">
        <w:rPr>
          <w:highlight w:val="lightGray"/>
        </w:rPr>
        <w:t xml:space="preserve">the recounting of habitual actions performed by the characters. </w:t>
      </w:r>
      <w:r w:rsidR="002259FE">
        <w:rPr>
          <w:highlight w:val="lightGray"/>
        </w:rPr>
        <w:t>The clip</w:t>
      </w:r>
      <w:r w:rsidR="00F949B6" w:rsidRPr="00F949B6">
        <w:rPr>
          <w:highlight w:val="lightGray"/>
        </w:rPr>
        <w:t xml:space="preserve"> has </w:t>
      </w:r>
      <w:r w:rsidR="00B0732E">
        <w:rPr>
          <w:highlight w:val="lightGray"/>
        </w:rPr>
        <w:t>several</w:t>
      </w:r>
      <w:r w:rsidR="00F949B6" w:rsidRPr="00F949B6">
        <w:rPr>
          <w:highlight w:val="lightGray"/>
        </w:rPr>
        <w:t xml:space="preserve"> education goal</w:t>
      </w:r>
      <w:r w:rsidR="00A02D70">
        <w:rPr>
          <w:highlight w:val="lightGray"/>
        </w:rPr>
        <w:t>s</w:t>
      </w:r>
      <w:r w:rsidR="00D138AA">
        <w:rPr>
          <w:highlight w:val="lightGray"/>
        </w:rPr>
        <w:t xml:space="preserve">: </w:t>
      </w:r>
      <w:r w:rsidR="00B0732E" w:rsidRPr="00B0732E">
        <w:rPr>
          <w:highlight w:val="lightGray"/>
        </w:rPr>
        <w:t>to contrast the past perfect with the imperfect tenses, to help students with listening comprehension and review of imperfect verbs, and to give space for creativity and freestyle writing in speculating about the characters and in continuing their story.</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23ABD6C7" w14:textId="125B4858" w:rsidR="00996D0D" w:rsidRDefault="00996D0D" w:rsidP="00C017C5">
      <w:pPr>
        <w:rPr>
          <w:b/>
          <w:bCs/>
        </w:rPr>
      </w:pPr>
    </w:p>
    <w:p w14:paraId="52F30659" w14:textId="50476EE1" w:rsidR="00996D0D" w:rsidRDefault="00996D0D" w:rsidP="00C017C5">
      <w:pPr>
        <w:rPr>
          <w:b/>
          <w:bCs/>
        </w:rPr>
      </w:pPr>
    </w:p>
    <w:p w14:paraId="5F7592D1" w14:textId="3C8E370A" w:rsidR="00996D0D" w:rsidRDefault="00996D0D" w:rsidP="00C017C5">
      <w:pPr>
        <w:rPr>
          <w:b/>
          <w:bCs/>
        </w:rPr>
      </w:pPr>
    </w:p>
    <w:p w14:paraId="36E24FAD" w14:textId="77777777" w:rsidR="00996D0D" w:rsidRDefault="00996D0D"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18764" w14:textId="77777777" w:rsidR="00D5264C" w:rsidRDefault="00D5264C" w:rsidP="00FA1669">
      <w:r>
        <w:separator/>
      </w:r>
    </w:p>
  </w:endnote>
  <w:endnote w:type="continuationSeparator" w:id="0">
    <w:p w14:paraId="4C227E92" w14:textId="77777777" w:rsidR="00D5264C" w:rsidRDefault="00D5264C"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7549C" w14:textId="77777777" w:rsidR="00D5264C" w:rsidRDefault="00D5264C" w:rsidP="00FA1669">
      <w:r>
        <w:separator/>
      </w:r>
    </w:p>
  </w:footnote>
  <w:footnote w:type="continuationSeparator" w:id="0">
    <w:p w14:paraId="4FE4E948" w14:textId="77777777" w:rsidR="00D5264C" w:rsidRDefault="00D5264C"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1908BB"/>
    <w:rsid w:val="001D5337"/>
    <w:rsid w:val="001F185F"/>
    <w:rsid w:val="002259FE"/>
    <w:rsid w:val="002472E5"/>
    <w:rsid w:val="002C340E"/>
    <w:rsid w:val="002F500E"/>
    <w:rsid w:val="00331693"/>
    <w:rsid w:val="003B2F14"/>
    <w:rsid w:val="003C4B65"/>
    <w:rsid w:val="003D6E74"/>
    <w:rsid w:val="0040136B"/>
    <w:rsid w:val="00465629"/>
    <w:rsid w:val="004C0B1E"/>
    <w:rsid w:val="00531C44"/>
    <w:rsid w:val="00590B25"/>
    <w:rsid w:val="00594466"/>
    <w:rsid w:val="005A2FDF"/>
    <w:rsid w:val="005C0299"/>
    <w:rsid w:val="005D044F"/>
    <w:rsid w:val="006E5613"/>
    <w:rsid w:val="007054B4"/>
    <w:rsid w:val="007205E0"/>
    <w:rsid w:val="00734C22"/>
    <w:rsid w:val="007569D3"/>
    <w:rsid w:val="008C0B8B"/>
    <w:rsid w:val="009074CF"/>
    <w:rsid w:val="00921377"/>
    <w:rsid w:val="009872F8"/>
    <w:rsid w:val="00996D0D"/>
    <w:rsid w:val="009B58FC"/>
    <w:rsid w:val="009E4095"/>
    <w:rsid w:val="00A006C5"/>
    <w:rsid w:val="00A02D70"/>
    <w:rsid w:val="00A02DAD"/>
    <w:rsid w:val="00A31687"/>
    <w:rsid w:val="00AC4E65"/>
    <w:rsid w:val="00AD23E1"/>
    <w:rsid w:val="00B0732E"/>
    <w:rsid w:val="00B11AFA"/>
    <w:rsid w:val="00B25E2A"/>
    <w:rsid w:val="00C017C5"/>
    <w:rsid w:val="00C02464"/>
    <w:rsid w:val="00C144AF"/>
    <w:rsid w:val="00C94519"/>
    <w:rsid w:val="00CA784A"/>
    <w:rsid w:val="00CB10DA"/>
    <w:rsid w:val="00CE55E7"/>
    <w:rsid w:val="00D138AA"/>
    <w:rsid w:val="00D432E4"/>
    <w:rsid w:val="00D5264C"/>
    <w:rsid w:val="00DA2645"/>
    <w:rsid w:val="00DA6636"/>
    <w:rsid w:val="00F10CB8"/>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224</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20</cp:revision>
  <dcterms:created xsi:type="dcterms:W3CDTF">2022-08-11T18:52:00Z</dcterms:created>
  <dcterms:modified xsi:type="dcterms:W3CDTF">2022-11-27T17:23:00Z</dcterms:modified>
</cp:coreProperties>
</file>