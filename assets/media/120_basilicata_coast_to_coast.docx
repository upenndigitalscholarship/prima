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5960A810"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r w:rsidR="00E10B3E">
        <w:rPr>
          <w:i/>
          <w:iCs/>
          <w:highlight w:val="lightGray"/>
        </w:rPr>
        <w:t>Basilicata Coast to Coast</w:t>
      </w:r>
      <w:r w:rsidR="008C0B8B" w:rsidRPr="008C0B8B">
        <w:rPr>
          <w:i/>
          <w:iCs/>
          <w:highlight w:val="lightGray"/>
        </w:rPr>
        <w:t xml:space="preserve"> </w:t>
      </w:r>
      <w:r w:rsidR="008C0B8B" w:rsidRPr="008C0B8B">
        <w:rPr>
          <w:highlight w:val="lightGray"/>
        </w:rPr>
        <w:t>(</w:t>
      </w:r>
      <w:r w:rsidR="00E10B3E">
        <w:rPr>
          <w:highlight w:val="lightGray"/>
        </w:rPr>
        <w:t xml:space="preserve">Rocco </w:t>
      </w:r>
      <w:proofErr w:type="spellStart"/>
      <w:r w:rsidR="00E10B3E">
        <w:rPr>
          <w:highlight w:val="lightGray"/>
        </w:rPr>
        <w:t>Papaleo</w:t>
      </w:r>
      <w:proofErr w:type="spellEnd"/>
      <w:r w:rsidR="008C0B8B" w:rsidRPr="008C0B8B">
        <w:rPr>
          <w:highlight w:val="lightGray"/>
        </w:rPr>
        <w:t>, 20</w:t>
      </w:r>
      <w:r w:rsidR="00DD3BA1">
        <w:rPr>
          <w:highlight w:val="lightGray"/>
        </w:rPr>
        <w:t>1</w:t>
      </w:r>
      <w:r w:rsidR="00E10B3E">
        <w:rPr>
          <w:highlight w:val="lightGray"/>
        </w:rPr>
        <w:t>0</w:t>
      </w:r>
      <w:r w:rsidR="008C0B8B" w:rsidRPr="008C0B8B">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6C45C77"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7205E0" w:rsidRPr="007569D3">
        <w:rPr>
          <w:highlight w:val="lightGray"/>
        </w:rPr>
        <w:t>Film</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6F962844"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4050E4">
        <w:rPr>
          <w:highlight w:val="lightGray"/>
        </w:rPr>
        <w:t>5</w:t>
      </w:r>
      <w:r w:rsidR="00E10B3E">
        <w:rPr>
          <w:highlight w:val="lightGray"/>
        </w:rPr>
        <w:t xml:space="preserve"> minutes, </w:t>
      </w:r>
      <w:r w:rsidR="004050E4">
        <w:rPr>
          <w:highlight w:val="lightGray"/>
        </w:rPr>
        <w:t>34</w:t>
      </w:r>
      <w:r w:rsidR="002B4CD3" w:rsidRPr="002B4CD3">
        <w:rPr>
          <w:highlight w:val="lightGray"/>
        </w:rPr>
        <w:t xml:space="preserve">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7DA9CF6C"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8C0B8B" w:rsidRPr="00E10B3E">
        <w:rPr>
          <w:highlight w:val="lightGray"/>
        </w:rPr>
        <w:t>S</w:t>
      </w:r>
      <w:r w:rsidR="001908BB" w:rsidRPr="00E10B3E">
        <w:rPr>
          <w:highlight w:val="lightGray"/>
        </w:rPr>
        <w:t xml:space="preserve">tudents will </w:t>
      </w:r>
      <w:r w:rsidR="00E10B3E" w:rsidRPr="00E10B3E">
        <w:rPr>
          <w:highlight w:val="lightGray"/>
        </w:rPr>
        <w:t>watch the first several minute</w:t>
      </w:r>
      <w:r w:rsidR="004050E4">
        <w:rPr>
          <w:highlight w:val="lightGray"/>
        </w:rPr>
        <w:t>s</w:t>
      </w:r>
      <w:r w:rsidR="00E10B3E" w:rsidRPr="00E10B3E">
        <w:rPr>
          <w:highlight w:val="lightGray"/>
        </w:rPr>
        <w:t xml:space="preserve"> of </w:t>
      </w:r>
      <w:proofErr w:type="spellStart"/>
      <w:r w:rsidR="00E10B3E" w:rsidRPr="00E10B3E">
        <w:rPr>
          <w:highlight w:val="lightGray"/>
        </w:rPr>
        <w:t>Papaleo’s</w:t>
      </w:r>
      <w:proofErr w:type="spellEnd"/>
      <w:r w:rsidR="00E10B3E" w:rsidRPr="00E10B3E">
        <w:rPr>
          <w:highlight w:val="lightGray"/>
        </w:rPr>
        <w:t xml:space="preserve"> film to practice their listening comprehension about the region of Basilicata and </w:t>
      </w:r>
      <w:r w:rsidR="004050E4">
        <w:rPr>
          <w:highlight w:val="lightGray"/>
        </w:rPr>
        <w:t xml:space="preserve">learn about </w:t>
      </w:r>
      <w:r w:rsidR="00E10B3E" w:rsidRPr="00E10B3E">
        <w:rPr>
          <w:highlight w:val="lightGray"/>
        </w:rPr>
        <w:t xml:space="preserve">the characters in the film. They will practice the grammatical construction </w:t>
      </w:r>
      <w:r w:rsidR="00E10B3E" w:rsidRPr="001C4097">
        <w:rPr>
          <w:i/>
          <w:iCs/>
          <w:highlight w:val="lightGray"/>
        </w:rPr>
        <w:t>da + infinitive</w:t>
      </w:r>
      <w:r w:rsidR="00E10B3E" w:rsidRPr="00E10B3E">
        <w:rPr>
          <w:highlight w:val="lightGray"/>
        </w:rPr>
        <w:t xml:space="preserve"> (to + infinitive verb). They will also briefly </w:t>
      </w:r>
      <w:r w:rsidR="004050E4">
        <w:rPr>
          <w:highlight w:val="lightGray"/>
        </w:rPr>
        <w:t>practice</w:t>
      </w:r>
      <w:r w:rsidR="00E10B3E" w:rsidRPr="00E10B3E">
        <w:rPr>
          <w:highlight w:val="lightGray"/>
        </w:rPr>
        <w:t xml:space="preserve"> the imperative form.</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462CE854"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1C4097">
        <w:rPr>
          <w:highlight w:val="lightGray"/>
        </w:rPr>
        <w:t>We will use this</w:t>
      </w:r>
      <w:r w:rsidR="001908BB" w:rsidRPr="001C4097">
        <w:rPr>
          <w:highlight w:val="lightGray"/>
        </w:rPr>
        <w:t xml:space="preserve"> clip </w:t>
      </w:r>
      <w:r w:rsidR="00020622" w:rsidRPr="001C4097">
        <w:rPr>
          <w:highlight w:val="lightGray"/>
        </w:rPr>
        <w:t xml:space="preserve">primarily to </w:t>
      </w:r>
      <w:r w:rsidR="001C4097" w:rsidRPr="001C4097">
        <w:rPr>
          <w:highlight w:val="lightGray"/>
        </w:rPr>
        <w:t>e</w:t>
      </w:r>
      <w:r w:rsidR="00E10B3E" w:rsidRPr="001C4097">
        <w:rPr>
          <w:highlight w:val="lightGray"/>
        </w:rPr>
        <w:t xml:space="preserve">nhance students’ cultural and geographical awareness through the region of Basilicata. Through the initial scene, students will also have a chance to work with the grammatical construction </w:t>
      </w:r>
      <w:r w:rsidR="00E10B3E" w:rsidRPr="001C4097">
        <w:rPr>
          <w:i/>
          <w:iCs/>
          <w:highlight w:val="lightGray"/>
        </w:rPr>
        <w:t xml:space="preserve">da + </w:t>
      </w:r>
      <w:proofErr w:type="gramStart"/>
      <w:r w:rsidR="00E10B3E" w:rsidRPr="001C4097">
        <w:rPr>
          <w:i/>
          <w:iCs/>
          <w:highlight w:val="lightGray"/>
        </w:rPr>
        <w:t>infinitive</w:t>
      </w:r>
      <w:r w:rsidR="00E10B3E" w:rsidRPr="001C4097">
        <w:rPr>
          <w:highlight w:val="lightGray"/>
        </w:rPr>
        <w:t xml:space="preserve">, </w:t>
      </w:r>
      <w:r w:rsidR="001C4097" w:rsidRPr="001C4097">
        <w:rPr>
          <w:highlight w:val="lightGray"/>
        </w:rPr>
        <w:t>and</w:t>
      </w:r>
      <w:proofErr w:type="gramEnd"/>
      <w:r w:rsidR="001C4097" w:rsidRPr="001C4097">
        <w:rPr>
          <w:highlight w:val="lightGray"/>
        </w:rPr>
        <w:t xml:space="preserve"> practice the following aspects of Italian language:</w:t>
      </w:r>
      <w:r w:rsidR="00E10B3E" w:rsidRPr="001C4097">
        <w:rPr>
          <w:highlight w:val="lightGray"/>
        </w:rPr>
        <w:t xml:space="preserve"> listening comprehension, musical vocabulary, and </w:t>
      </w:r>
      <w:r w:rsidR="001C4097" w:rsidRPr="001C4097">
        <w:rPr>
          <w:highlight w:val="lightGray"/>
        </w:rPr>
        <w:t>the imperative voice.</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20E686B4"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86343F">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15B1BFCC"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020622">
        <w:rPr>
          <w:highlight w:val="lightGray"/>
        </w:rPr>
        <w:t>Yes</w:t>
      </w:r>
      <w:r w:rsidR="005A2FDF" w:rsidRPr="000B44F6">
        <w:rPr>
          <w:highlight w:val="lightGray"/>
        </w:rPr>
        <w:t>.</w:t>
      </w:r>
      <w:r w:rsidR="006E5613" w:rsidRPr="000B44F6">
        <w:rPr>
          <w:highlight w:val="lightGray"/>
        </w:rPr>
        <w:t xml:space="preserve"> Students will </w:t>
      </w:r>
      <w:r w:rsidR="001C4097" w:rsidRPr="000B44F6">
        <w:rPr>
          <w:highlight w:val="lightGray"/>
        </w:rPr>
        <w:t>listen to an entire scene from an authentic, Italian source in which they must</w:t>
      </w:r>
      <w:r w:rsidR="000B44F6" w:rsidRPr="000B44F6">
        <w:rPr>
          <w:highlight w:val="lightGray"/>
        </w:rPr>
        <w:t xml:space="preserve"> listen and read the subtitles to understand the context. They will answer questions about it to practice their recall. They will also practice </w:t>
      </w:r>
      <w:r w:rsidR="000B44F6" w:rsidRPr="000B44F6">
        <w:rPr>
          <w:i/>
          <w:iCs/>
          <w:highlight w:val="lightGray"/>
        </w:rPr>
        <w:t>da + infinitive</w:t>
      </w:r>
      <w:r w:rsidR="000B44F6" w:rsidRPr="000B44F6">
        <w:rPr>
          <w:highlight w:val="lightGray"/>
        </w:rPr>
        <w:t xml:space="preserve"> in context, which is a generally under-represented grammatical topic for Italian learners. They will also create their own writing that uses this structure.</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66C63288"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F10CB8" w:rsidRPr="007569D3">
        <w:rPr>
          <w:highlight w:val="lightGray"/>
        </w:rPr>
        <w:t>The clip</w:t>
      </w:r>
      <w:r w:rsidR="007569D3">
        <w:rPr>
          <w:highlight w:val="lightGray"/>
        </w:rPr>
        <w:t xml:space="preserve"> (</w:t>
      </w:r>
      <w:r w:rsidR="00AE23D6">
        <w:rPr>
          <w:highlight w:val="lightGray"/>
        </w:rPr>
        <w:t>5</w:t>
      </w:r>
      <w:r w:rsidR="00E10B3E">
        <w:rPr>
          <w:highlight w:val="lightGray"/>
        </w:rPr>
        <w:t xml:space="preserve"> minutes, </w:t>
      </w:r>
      <w:r w:rsidR="00AE23D6">
        <w:rPr>
          <w:highlight w:val="lightGray"/>
        </w:rPr>
        <w:t>34</w:t>
      </w:r>
      <w:r w:rsidR="00E10B3E">
        <w:rPr>
          <w:highlight w:val="lightGray"/>
        </w:rPr>
        <w:t xml:space="preserve"> seconds</w:t>
      </w:r>
      <w:r w:rsidR="007569D3">
        <w:rPr>
          <w:highlight w:val="lightGray"/>
        </w:rPr>
        <w:t>)</w:t>
      </w:r>
      <w:r w:rsidR="00F10CB8" w:rsidRPr="007569D3">
        <w:rPr>
          <w:highlight w:val="lightGray"/>
        </w:rPr>
        <w:t xml:space="preserve"> reflects</w:t>
      </w:r>
      <w:r w:rsidR="00A006C5" w:rsidRPr="007569D3">
        <w:rPr>
          <w:highlight w:val="lightGray"/>
        </w:rPr>
        <w:t xml:space="preserve"> </w:t>
      </w:r>
      <w:r w:rsidR="00C94519" w:rsidRPr="007569D3">
        <w:rPr>
          <w:highlight w:val="lightGray"/>
        </w:rPr>
        <w:t xml:space="preserve">about </w:t>
      </w:r>
      <w:r w:rsidR="00AE23D6">
        <w:rPr>
          <w:highlight w:val="lightGray"/>
        </w:rPr>
        <w:t>5.3</w:t>
      </w:r>
      <w:r w:rsidR="00906FA4">
        <w:rPr>
          <w:highlight w:val="lightGray"/>
        </w:rPr>
        <w:t>%</w:t>
      </w:r>
      <w:r w:rsidR="00F10CB8" w:rsidRPr="007569D3">
        <w:rPr>
          <w:highlight w:val="lightGray"/>
        </w:rPr>
        <w:t xml:space="preserve"> of the film (</w:t>
      </w:r>
      <w:r w:rsidR="00E10B3E">
        <w:rPr>
          <w:highlight w:val="lightGray"/>
        </w:rPr>
        <w:t>1</w:t>
      </w:r>
      <w:r w:rsidR="00F10CB8" w:rsidRPr="007569D3">
        <w:rPr>
          <w:highlight w:val="lightGray"/>
        </w:rPr>
        <w:t xml:space="preserve"> hour, </w:t>
      </w:r>
      <w:r w:rsidR="00906FA4">
        <w:rPr>
          <w:highlight w:val="lightGray"/>
        </w:rPr>
        <w:t>4</w:t>
      </w:r>
      <w:r w:rsidR="00E10B3E">
        <w:rPr>
          <w:highlight w:val="lightGray"/>
        </w:rPr>
        <w:t>5</w:t>
      </w:r>
      <w:r w:rsidR="00F10CB8" w:rsidRPr="007569D3">
        <w:rPr>
          <w:highlight w:val="lightGray"/>
        </w:rPr>
        <w:t xml:space="preserve"> minutes).</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6706AD78"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1C4097" w:rsidRPr="001C4097">
        <w:rPr>
          <w:highlight w:val="lightGray"/>
        </w:rPr>
        <w:t>The section of the film that we use offers a range of practice and potentially new structures for students. Cutting away from the clip would mean sacrificing the exposure or review of these structures and cutting the clip at any point would detract from the flow of the initial scene in which students learn the set-up of the film: the idea for the trip</w:t>
      </w:r>
      <w:r w:rsidR="001C4097">
        <w:rPr>
          <w:highlight w:val="lightGray"/>
        </w:rPr>
        <w:t xml:space="preserve"> across Basilicata,</w:t>
      </w:r>
      <w:r w:rsidR="001C4097" w:rsidRPr="001C4097">
        <w:rPr>
          <w:highlight w:val="lightGray"/>
        </w:rPr>
        <w:t xml:space="preserve"> </w:t>
      </w:r>
      <w:r w:rsidR="001C4097">
        <w:rPr>
          <w:highlight w:val="lightGray"/>
        </w:rPr>
        <w:t>and</w:t>
      </w:r>
      <w:r w:rsidR="001C4097" w:rsidRPr="001C4097">
        <w:rPr>
          <w:highlight w:val="lightGray"/>
        </w:rPr>
        <w:t xml:space="preserve"> the introductions to the region and the main characters.</w:t>
      </w:r>
    </w:p>
    <w:p w14:paraId="47A7BD11" w14:textId="6871F8A2"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9C1647">
        <w:fldChar w:fldCharType="begin">
          <w:ffData>
            <w:name w:val="Check8"/>
            <w:enabled/>
            <w:calcOnExit w:val="0"/>
            <w:checkBox>
              <w:sizeAuto/>
              <w:default w:val="0"/>
            </w:checkBox>
          </w:ffData>
        </w:fldChar>
      </w:r>
      <w:bookmarkStart w:id="7" w:name="Check8"/>
      <w:r w:rsidR="009C1647">
        <w:instrText xml:space="preserve"> FORMCHECKBOX </w:instrText>
      </w:r>
      <w:r w:rsidR="00000000">
        <w:fldChar w:fldCharType="separate"/>
      </w:r>
      <w:r w:rsidR="009C1647">
        <w:fldChar w:fldCharType="end"/>
      </w:r>
      <w:bookmarkEnd w:id="7"/>
      <w:r w:rsidR="00465629">
        <w:t xml:space="preserve"> No </w:t>
      </w:r>
      <w:r w:rsidR="009C1647">
        <w:fldChar w:fldCharType="begin">
          <w:ffData>
            <w:name w:val="Check9"/>
            <w:enabled/>
            <w:calcOnExit w:val="0"/>
            <w:checkBox>
              <w:sizeAuto/>
              <w:default w:val="1"/>
            </w:checkBox>
          </w:ffData>
        </w:fldChar>
      </w:r>
      <w:bookmarkStart w:id="8" w:name="Check9"/>
      <w:r w:rsidR="009C1647">
        <w:instrText xml:space="preserve"> FORMCHECKBOX </w:instrText>
      </w:r>
      <w:r w:rsidR="00000000">
        <w:fldChar w:fldCharType="separate"/>
      </w:r>
      <w:r w:rsidR="009C1647">
        <w:fldChar w:fldCharType="end"/>
      </w:r>
      <w:bookmarkEnd w:id="8"/>
    </w:p>
    <w:p w14:paraId="090D13BD" w14:textId="222A0F4A"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C42BE1">
        <w:t>a</w:t>
      </w:r>
      <w:r w:rsidR="00AD23E1">
        <w:t xml:space="preserve">ffect sales or distribution of original work or act as competition to original source material?) </w:t>
      </w:r>
      <w:r w:rsidR="00A006C5" w:rsidRPr="00F949B6">
        <w:rPr>
          <w:highlight w:val="lightGray"/>
        </w:rPr>
        <w:t xml:space="preserve">This </w:t>
      </w:r>
      <w:r w:rsidR="009074CF" w:rsidRPr="00F949B6">
        <w:rPr>
          <w:highlight w:val="lightGray"/>
        </w:rPr>
        <w:t xml:space="preserve">short </w:t>
      </w:r>
      <w:r w:rsidR="00A006C5" w:rsidRPr="00F949B6">
        <w:rPr>
          <w:highlight w:val="lightGray"/>
        </w:rPr>
        <w:t xml:space="preserve">clip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The film is </w:t>
      </w:r>
      <w:r w:rsidR="001C4097">
        <w:rPr>
          <w:highlight w:val="lightGray"/>
        </w:rPr>
        <w:t>about a group of friends who cross the Basilicata region in the south of Italy to attend a music festival.</w:t>
      </w:r>
      <w:r w:rsidR="00BD2769">
        <w:rPr>
          <w:highlight w:val="lightGray"/>
        </w:rPr>
        <w:t xml:space="preserve"> </w:t>
      </w:r>
      <w:r w:rsidR="00A02D70">
        <w:rPr>
          <w:highlight w:val="lightGray"/>
        </w:rPr>
        <w:t xml:space="preserve">The </w:t>
      </w:r>
      <w:r w:rsidR="001C4097">
        <w:rPr>
          <w:highlight w:val="lightGray"/>
        </w:rPr>
        <w:t>movie</w:t>
      </w:r>
      <w:r w:rsidR="00F949B6" w:rsidRPr="00F949B6">
        <w:rPr>
          <w:highlight w:val="lightGray"/>
        </w:rPr>
        <w:t xml:space="preserve"> is intended for a general, Italian audience</w:t>
      </w:r>
      <w:r w:rsidR="00F949B6">
        <w:rPr>
          <w:highlight w:val="lightGray"/>
        </w:rPr>
        <w:t xml:space="preserve"> for the purpose of entertainment</w:t>
      </w:r>
      <w:r w:rsidR="00F949B6" w:rsidRPr="00F949B6">
        <w:rPr>
          <w:highlight w:val="lightGray"/>
        </w:rPr>
        <w:t>. The clip we will use in clas</w:t>
      </w:r>
      <w:r w:rsidR="009C1647">
        <w:rPr>
          <w:highlight w:val="lightGray"/>
        </w:rPr>
        <w:t xml:space="preserve">s contains </w:t>
      </w:r>
      <w:r w:rsidR="001C4097">
        <w:rPr>
          <w:highlight w:val="lightGray"/>
        </w:rPr>
        <w:t>a general introduction to the film itself, the region, and the characters, which provide the larger context for several activities structured from it</w:t>
      </w:r>
      <w:r w:rsidR="009C1647" w:rsidRPr="00BC1743">
        <w:rPr>
          <w:highlight w:val="lightGray"/>
        </w:rPr>
        <w:t>.</w:t>
      </w:r>
      <w:r w:rsidR="00BD2769" w:rsidRPr="00BC1743">
        <w:rPr>
          <w:highlight w:val="lightGray"/>
        </w:rPr>
        <w:t xml:space="preserve"> </w:t>
      </w:r>
      <w:r w:rsidR="009C1647" w:rsidRPr="00BC1743">
        <w:rPr>
          <w:highlight w:val="lightGray"/>
        </w:rPr>
        <w:t xml:space="preserve">We will use the clip and worksheet with the following </w:t>
      </w:r>
      <w:r w:rsidR="00F949B6" w:rsidRPr="00BC1743">
        <w:rPr>
          <w:highlight w:val="lightGray"/>
        </w:rPr>
        <w:t>education</w:t>
      </w:r>
      <w:r w:rsidR="009C1647" w:rsidRPr="00BC1743">
        <w:rPr>
          <w:highlight w:val="lightGray"/>
        </w:rPr>
        <w:t>al</w:t>
      </w:r>
      <w:r w:rsidR="00F949B6" w:rsidRPr="00BC1743">
        <w:rPr>
          <w:highlight w:val="lightGray"/>
        </w:rPr>
        <w:t xml:space="preserve"> goal</w:t>
      </w:r>
      <w:r w:rsidR="00A02D70" w:rsidRPr="00BC1743">
        <w:rPr>
          <w:highlight w:val="lightGray"/>
        </w:rPr>
        <w:t>s</w:t>
      </w:r>
      <w:r w:rsidR="009C1647" w:rsidRPr="00BC1743">
        <w:rPr>
          <w:highlight w:val="lightGray"/>
        </w:rPr>
        <w:t xml:space="preserve"> in mind</w:t>
      </w:r>
      <w:r w:rsidR="00D138AA" w:rsidRPr="00BC1743">
        <w:rPr>
          <w:highlight w:val="lightGray"/>
        </w:rPr>
        <w:t xml:space="preserve">: </w:t>
      </w:r>
      <w:r w:rsidR="001C4097">
        <w:rPr>
          <w:highlight w:val="lightGray"/>
        </w:rPr>
        <w:t xml:space="preserve">to help students review listening comprehension and vocabulary, and to introduce potentially new structures like </w:t>
      </w:r>
      <w:r w:rsidR="001C4097" w:rsidRPr="001C4097">
        <w:rPr>
          <w:i/>
          <w:iCs/>
          <w:highlight w:val="lightGray"/>
        </w:rPr>
        <w:t>da + infinitive</w:t>
      </w:r>
      <w:r w:rsidR="001C4097">
        <w:rPr>
          <w:highlight w:val="lightGray"/>
        </w:rPr>
        <w:t xml:space="preserve"> and the imperative voice.</w:t>
      </w:r>
    </w:p>
    <w:p w14:paraId="4EDF8BBD" w14:textId="7A82E978" w:rsidR="00A006C5" w:rsidRDefault="00A006C5" w:rsidP="00C017C5">
      <w:pPr>
        <w:rPr>
          <w:b/>
          <w:bCs/>
        </w:rPr>
      </w:pP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256B626E" w:rsidR="00B0732E" w:rsidRDefault="00B0732E" w:rsidP="00C017C5">
      <w:pPr>
        <w:rPr>
          <w:b/>
          <w:bCs/>
        </w:rPr>
      </w:pPr>
    </w:p>
    <w:p w14:paraId="52F30659" w14:textId="50476EE1" w:rsidR="00996D0D" w:rsidRDefault="00996D0D"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C4C29" w14:textId="77777777" w:rsidR="007330D0" w:rsidRDefault="007330D0" w:rsidP="00FA1669">
      <w:r>
        <w:separator/>
      </w:r>
    </w:p>
  </w:endnote>
  <w:endnote w:type="continuationSeparator" w:id="0">
    <w:p w14:paraId="74C04E2C" w14:textId="77777777" w:rsidR="007330D0" w:rsidRDefault="007330D0"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5EEA5" w14:textId="77777777" w:rsidR="007330D0" w:rsidRDefault="007330D0" w:rsidP="00FA1669">
      <w:r>
        <w:separator/>
      </w:r>
    </w:p>
  </w:footnote>
  <w:footnote w:type="continuationSeparator" w:id="0">
    <w:p w14:paraId="09F490F1" w14:textId="77777777" w:rsidR="007330D0" w:rsidRDefault="007330D0"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0B44F6"/>
    <w:rsid w:val="001908BB"/>
    <w:rsid w:val="001C4097"/>
    <w:rsid w:val="001D5337"/>
    <w:rsid w:val="001F185F"/>
    <w:rsid w:val="001F5DBD"/>
    <w:rsid w:val="002259FE"/>
    <w:rsid w:val="002378B1"/>
    <w:rsid w:val="002472E5"/>
    <w:rsid w:val="002B4CD3"/>
    <w:rsid w:val="002C340E"/>
    <w:rsid w:val="002F500E"/>
    <w:rsid w:val="00331693"/>
    <w:rsid w:val="00381BC8"/>
    <w:rsid w:val="003B2F14"/>
    <w:rsid w:val="003C4B65"/>
    <w:rsid w:val="003F7CC7"/>
    <w:rsid w:val="0040136B"/>
    <w:rsid w:val="004050E4"/>
    <w:rsid w:val="00463DAD"/>
    <w:rsid w:val="00465629"/>
    <w:rsid w:val="004C0B1E"/>
    <w:rsid w:val="00594466"/>
    <w:rsid w:val="005A2FDF"/>
    <w:rsid w:val="005D044F"/>
    <w:rsid w:val="006A5053"/>
    <w:rsid w:val="006E5613"/>
    <w:rsid w:val="007205E0"/>
    <w:rsid w:val="007330D0"/>
    <w:rsid w:val="00734C22"/>
    <w:rsid w:val="007569D3"/>
    <w:rsid w:val="00782AA3"/>
    <w:rsid w:val="008562C4"/>
    <w:rsid w:val="0086343F"/>
    <w:rsid w:val="008C0B8B"/>
    <w:rsid w:val="00906FA4"/>
    <w:rsid w:val="009074CF"/>
    <w:rsid w:val="0091095A"/>
    <w:rsid w:val="00921377"/>
    <w:rsid w:val="009872F8"/>
    <w:rsid w:val="00996D0D"/>
    <w:rsid w:val="009B58FC"/>
    <w:rsid w:val="009C1647"/>
    <w:rsid w:val="009E4095"/>
    <w:rsid w:val="00A006C5"/>
    <w:rsid w:val="00A02D70"/>
    <w:rsid w:val="00A02DAD"/>
    <w:rsid w:val="00A31687"/>
    <w:rsid w:val="00AC4E65"/>
    <w:rsid w:val="00AD23E1"/>
    <w:rsid w:val="00AE23D6"/>
    <w:rsid w:val="00B0732E"/>
    <w:rsid w:val="00B11AFA"/>
    <w:rsid w:val="00B25E2A"/>
    <w:rsid w:val="00BA7AB0"/>
    <w:rsid w:val="00BC1743"/>
    <w:rsid w:val="00BD2769"/>
    <w:rsid w:val="00C017C5"/>
    <w:rsid w:val="00C02464"/>
    <w:rsid w:val="00C144AF"/>
    <w:rsid w:val="00C42BE1"/>
    <w:rsid w:val="00C94519"/>
    <w:rsid w:val="00CA784A"/>
    <w:rsid w:val="00CB10DA"/>
    <w:rsid w:val="00CE55E7"/>
    <w:rsid w:val="00D138AA"/>
    <w:rsid w:val="00D432E4"/>
    <w:rsid w:val="00DA2645"/>
    <w:rsid w:val="00DA6636"/>
    <w:rsid w:val="00DD3BA1"/>
    <w:rsid w:val="00E10B3E"/>
    <w:rsid w:val="00F10CB8"/>
    <w:rsid w:val="00F5614D"/>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302</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29</cp:revision>
  <dcterms:created xsi:type="dcterms:W3CDTF">2022-08-11T18:52:00Z</dcterms:created>
  <dcterms:modified xsi:type="dcterms:W3CDTF">2023-05-04T16:06:00Z</dcterms:modified>
</cp:coreProperties>
</file>