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15F24F63" w:rsidR="00594466" w:rsidRPr="00556C91"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rPr>
          <w:i/>
          <w:iCs/>
        </w:rPr>
      </w:pPr>
      <w:r w:rsidRPr="00AD23E1">
        <w:rPr>
          <w:b/>
          <w:bCs/>
        </w:rPr>
        <w:t>1.</w:t>
      </w:r>
      <w:r>
        <w:t xml:space="preserve"> </w:t>
      </w:r>
      <w:r w:rsidR="00594466">
        <w:t>Name of Source Media:</w:t>
      </w:r>
      <w:r w:rsidR="007205E0">
        <w:t xml:space="preserve"> </w:t>
      </w:r>
      <w:r w:rsidR="00556C91" w:rsidRPr="00556C91">
        <w:rPr>
          <w:highlight w:val="lightGray"/>
        </w:rPr>
        <w:t xml:space="preserve">Interview with </w:t>
      </w:r>
      <w:proofErr w:type="spellStart"/>
      <w:r w:rsidR="00556C91" w:rsidRPr="00556C91">
        <w:rPr>
          <w:highlight w:val="lightGray"/>
        </w:rPr>
        <w:t>Igiaba</w:t>
      </w:r>
      <w:proofErr w:type="spellEnd"/>
      <w:r w:rsidR="00556C91" w:rsidRPr="00556C91">
        <w:rPr>
          <w:highlight w:val="lightGray"/>
        </w:rPr>
        <w:t xml:space="preserve"> </w:t>
      </w:r>
      <w:proofErr w:type="spellStart"/>
      <w:r w:rsidR="00556C91" w:rsidRPr="00556C91">
        <w:rPr>
          <w:highlight w:val="lightGray"/>
        </w:rPr>
        <w:t>Scego</w:t>
      </w:r>
      <w:proofErr w:type="spellEnd"/>
      <w:r w:rsidR="00556C91" w:rsidRPr="00556C91">
        <w:rPr>
          <w:highlight w:val="lightGray"/>
        </w:rPr>
        <w:t xml:space="preserve"> (posted by Lookout TV) about the novel </w:t>
      </w:r>
      <w:r w:rsidR="00556C91" w:rsidRPr="009B5CEB">
        <w:rPr>
          <w:i/>
          <w:iCs/>
          <w:highlight w:val="lightGray"/>
        </w:rPr>
        <w:t>L</w:t>
      </w:r>
      <w:r w:rsidR="00556C91" w:rsidRPr="009B5CEB">
        <w:rPr>
          <w:i/>
          <w:iCs/>
          <w:highlight w:val="lightGray"/>
        </w:rPr>
        <w:t xml:space="preserve">a </w:t>
      </w:r>
      <w:proofErr w:type="spellStart"/>
      <w:r w:rsidR="00556C91" w:rsidRPr="009B5CEB">
        <w:rPr>
          <w:i/>
          <w:iCs/>
          <w:highlight w:val="lightGray"/>
        </w:rPr>
        <w:t>mia</w:t>
      </w:r>
      <w:proofErr w:type="spellEnd"/>
      <w:r w:rsidR="00556C91" w:rsidRPr="009B5CEB">
        <w:rPr>
          <w:i/>
          <w:iCs/>
          <w:highlight w:val="lightGray"/>
        </w:rPr>
        <w:t xml:space="preserve"> casa è dove </w:t>
      </w:r>
      <w:proofErr w:type="spellStart"/>
      <w:r w:rsidR="00556C91" w:rsidRPr="009B5CEB">
        <w:rPr>
          <w:i/>
          <w:iCs/>
          <w:highlight w:val="lightGray"/>
        </w:rPr>
        <w:t>sono</w:t>
      </w:r>
      <w:proofErr w:type="spellEnd"/>
      <w:r w:rsidR="00556C91" w:rsidRPr="009B5CEB">
        <w:rPr>
          <w:highlight w:val="lightGray"/>
        </w:rPr>
        <w:t xml:space="preserve"> (201</w:t>
      </w:r>
      <w:r w:rsidR="00556C91" w:rsidRPr="009B5CEB">
        <w:rPr>
          <w:highlight w:val="lightGray"/>
        </w:rPr>
        <w:t>0</w:t>
      </w:r>
      <w:r w:rsidR="00556C91" w:rsidRPr="009B5CEB">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523000A9"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0754FE" w:rsidRPr="00E82EEC">
        <w:rPr>
          <w:highlight w:val="lightGray"/>
        </w:rPr>
        <w:t>YouTube</w:t>
      </w:r>
      <w:r w:rsidR="00E82EEC" w:rsidRPr="00556C91">
        <w:rPr>
          <w:highlight w:val="lightGray"/>
        </w:rPr>
        <w:t>, @</w:t>
      </w:r>
      <w:r w:rsidR="00556C91" w:rsidRPr="00556C91">
        <w:rPr>
          <w:highlight w:val="lightGray"/>
        </w:rPr>
        <w:t>Lookout TV</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39372482"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556C91" w:rsidRPr="00556C91">
        <w:rPr>
          <w:highlight w:val="lightGray"/>
        </w:rPr>
        <w:t>2 minutes, 43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1AC28FD4"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B25E2A">
        <w:rPr>
          <w:b/>
          <w:bCs/>
        </w:rPr>
        <w:t>4.</w:t>
      </w:r>
      <w:r w:rsidRPr="00B25E2A">
        <w:t xml:space="preserve"> </w:t>
      </w:r>
      <w:r w:rsidR="00CB10DA" w:rsidRPr="00B25E2A">
        <w:t xml:space="preserve">Pedagogical purpose of clip: </w:t>
      </w:r>
      <w:r w:rsidR="000754FE" w:rsidRPr="000754FE">
        <w:rPr>
          <w:highlight w:val="lightGray"/>
        </w:rPr>
        <w:t xml:space="preserve">Students will </w:t>
      </w:r>
      <w:r w:rsidR="000754FE" w:rsidRPr="00556C91">
        <w:rPr>
          <w:highlight w:val="lightGray"/>
        </w:rPr>
        <w:t xml:space="preserve">listen to </w:t>
      </w:r>
      <w:r w:rsidR="00556C91" w:rsidRPr="00556C91">
        <w:rPr>
          <w:highlight w:val="lightGray"/>
        </w:rPr>
        <w:t xml:space="preserve">an interview with </w:t>
      </w:r>
      <w:proofErr w:type="spellStart"/>
      <w:r w:rsidR="00556C91" w:rsidRPr="00556C91">
        <w:rPr>
          <w:highlight w:val="lightGray"/>
        </w:rPr>
        <w:t>Igiaba</w:t>
      </w:r>
      <w:proofErr w:type="spellEnd"/>
      <w:r w:rsidR="00556C91" w:rsidRPr="00556C91">
        <w:rPr>
          <w:highlight w:val="lightGray"/>
        </w:rPr>
        <w:t xml:space="preserve"> </w:t>
      </w:r>
      <w:proofErr w:type="spellStart"/>
      <w:r w:rsidR="00556C91" w:rsidRPr="00556C91">
        <w:rPr>
          <w:highlight w:val="lightGray"/>
        </w:rPr>
        <w:t>Scego</w:t>
      </w:r>
      <w:proofErr w:type="spellEnd"/>
      <w:r w:rsidR="00556C91" w:rsidRPr="00556C91">
        <w:rPr>
          <w:highlight w:val="lightGray"/>
        </w:rPr>
        <w:t xml:space="preserve">, who speaks of identity, home, and multiculturalism. The interview will help students begin to think through these topics, and to help prepare them to read an excerpt from </w:t>
      </w:r>
      <w:proofErr w:type="spellStart"/>
      <w:r w:rsidR="00556C91" w:rsidRPr="00556C91">
        <w:rPr>
          <w:highlight w:val="lightGray"/>
        </w:rPr>
        <w:t>Scego’s</w:t>
      </w:r>
      <w:proofErr w:type="spellEnd"/>
      <w:r w:rsidR="00556C91" w:rsidRPr="00556C91">
        <w:rPr>
          <w:highlight w:val="lightGray"/>
        </w:rPr>
        <w:t xml:space="preserve"> novel </w:t>
      </w:r>
      <w:r w:rsidR="00556C91" w:rsidRPr="00556C91">
        <w:rPr>
          <w:i/>
          <w:iCs/>
          <w:highlight w:val="lightGray"/>
        </w:rPr>
        <w:t xml:space="preserve">La </w:t>
      </w:r>
      <w:proofErr w:type="spellStart"/>
      <w:r w:rsidR="00556C91" w:rsidRPr="00556C91">
        <w:rPr>
          <w:i/>
          <w:iCs/>
          <w:highlight w:val="lightGray"/>
        </w:rPr>
        <w:t>mia</w:t>
      </w:r>
      <w:proofErr w:type="spellEnd"/>
      <w:r w:rsidR="00556C91" w:rsidRPr="00556C91">
        <w:rPr>
          <w:i/>
          <w:iCs/>
          <w:highlight w:val="lightGray"/>
        </w:rPr>
        <w:t xml:space="preserve"> casa è dove </w:t>
      </w:r>
      <w:proofErr w:type="spellStart"/>
      <w:r w:rsidR="00556C91" w:rsidRPr="00556C91">
        <w:rPr>
          <w:i/>
          <w:iCs/>
          <w:highlight w:val="lightGray"/>
        </w:rPr>
        <w:t>sono</w:t>
      </w:r>
      <w:proofErr w:type="spellEnd"/>
      <w:r w:rsidR="00556C91" w:rsidRPr="00556C91">
        <w:rPr>
          <w:highlight w:val="lightGray"/>
        </w:rPr>
        <w:t xml:space="preserve"> (2010).</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40892F65" w14:textId="5A7A9007" w:rsidR="00026AA7" w:rsidRDefault="00026AA7" w:rsidP="00C144AF">
      <w:pPr>
        <w:rPr>
          <w:b/>
          <w:bCs/>
        </w:rPr>
      </w:pPr>
    </w:p>
    <w:p w14:paraId="2AF4558E" w14:textId="77777777" w:rsidR="00B0732E" w:rsidRDefault="00B0732E"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4CB8CF42"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42166D">
        <w:rPr>
          <w:highlight w:val="lightGray"/>
        </w:rPr>
        <w:t>We will use this</w:t>
      </w:r>
      <w:r w:rsidR="001908BB" w:rsidRPr="0042166D">
        <w:rPr>
          <w:highlight w:val="lightGray"/>
        </w:rPr>
        <w:t xml:space="preserve"> clip </w:t>
      </w:r>
      <w:r w:rsidR="00020622" w:rsidRPr="0042166D">
        <w:rPr>
          <w:highlight w:val="lightGray"/>
        </w:rPr>
        <w:t>to</w:t>
      </w:r>
      <w:r w:rsidR="00891F9C" w:rsidRPr="0042166D">
        <w:rPr>
          <w:highlight w:val="lightGray"/>
        </w:rPr>
        <w:t xml:space="preserve"> </w:t>
      </w:r>
      <w:r w:rsidR="00556C91" w:rsidRPr="0042166D">
        <w:rPr>
          <w:highlight w:val="lightGray"/>
        </w:rPr>
        <w:t xml:space="preserve">introduce students to the writer </w:t>
      </w:r>
      <w:proofErr w:type="spellStart"/>
      <w:r w:rsidR="00556C91" w:rsidRPr="0042166D">
        <w:rPr>
          <w:highlight w:val="lightGray"/>
        </w:rPr>
        <w:t>Igiaba</w:t>
      </w:r>
      <w:proofErr w:type="spellEnd"/>
      <w:r w:rsidR="00556C91" w:rsidRPr="0042166D">
        <w:rPr>
          <w:highlight w:val="lightGray"/>
        </w:rPr>
        <w:t xml:space="preserve"> </w:t>
      </w:r>
      <w:proofErr w:type="spellStart"/>
      <w:r w:rsidR="00556C91" w:rsidRPr="0042166D">
        <w:rPr>
          <w:highlight w:val="lightGray"/>
        </w:rPr>
        <w:t>Scego</w:t>
      </w:r>
      <w:proofErr w:type="spellEnd"/>
      <w:r w:rsidR="00556C91" w:rsidRPr="0042166D">
        <w:rPr>
          <w:highlight w:val="lightGray"/>
        </w:rPr>
        <w:t xml:space="preserve"> and to her novel, </w:t>
      </w:r>
      <w:r w:rsidR="00556C91" w:rsidRPr="0042166D">
        <w:rPr>
          <w:i/>
          <w:iCs/>
          <w:highlight w:val="lightGray"/>
        </w:rPr>
        <w:t>L</w:t>
      </w:r>
      <w:r w:rsidR="00556C91" w:rsidRPr="0042166D">
        <w:rPr>
          <w:i/>
          <w:iCs/>
          <w:highlight w:val="lightGray"/>
        </w:rPr>
        <w:t xml:space="preserve">a </w:t>
      </w:r>
      <w:proofErr w:type="spellStart"/>
      <w:r w:rsidR="00556C91" w:rsidRPr="0042166D">
        <w:rPr>
          <w:i/>
          <w:iCs/>
          <w:highlight w:val="lightGray"/>
        </w:rPr>
        <w:t>mia</w:t>
      </w:r>
      <w:proofErr w:type="spellEnd"/>
      <w:r w:rsidR="00556C91" w:rsidRPr="0042166D">
        <w:rPr>
          <w:i/>
          <w:iCs/>
          <w:highlight w:val="lightGray"/>
        </w:rPr>
        <w:t xml:space="preserve"> casa</w:t>
      </w:r>
      <w:r w:rsidR="00556C91" w:rsidRPr="00DC23D3">
        <w:rPr>
          <w:i/>
          <w:iCs/>
          <w:highlight w:val="lightGray"/>
        </w:rPr>
        <w:t xml:space="preserve"> è dove </w:t>
      </w:r>
      <w:proofErr w:type="spellStart"/>
      <w:r w:rsidR="00556C91" w:rsidRPr="00DC23D3">
        <w:rPr>
          <w:i/>
          <w:iCs/>
          <w:highlight w:val="lightGray"/>
        </w:rPr>
        <w:t>sono</w:t>
      </w:r>
      <w:proofErr w:type="spellEnd"/>
      <w:r w:rsidR="00556C91" w:rsidRPr="00DC23D3">
        <w:rPr>
          <w:highlight w:val="lightGray"/>
        </w:rPr>
        <w:t xml:space="preserve"> (201</w:t>
      </w:r>
      <w:r w:rsidR="00556C91" w:rsidRPr="00DC23D3">
        <w:rPr>
          <w:highlight w:val="lightGray"/>
        </w:rPr>
        <w:t>0</w:t>
      </w:r>
      <w:r w:rsidR="00556C91" w:rsidRPr="00DC23D3">
        <w:rPr>
          <w:highlight w:val="lightGray"/>
        </w:rPr>
        <w:t>)</w:t>
      </w:r>
      <w:r w:rsidR="0042166D" w:rsidRPr="00DC23D3">
        <w:rPr>
          <w:highlight w:val="lightGray"/>
        </w:rPr>
        <w:t xml:space="preserve"> so that they can be prepared to read an excerpt from it and discuss its primary themes.</w:t>
      </w:r>
      <w:r w:rsidR="00DC23D3" w:rsidRPr="00DC23D3">
        <w:rPr>
          <w:highlight w:val="lightGray"/>
        </w:rPr>
        <w:t xml:space="preserve"> From this video, they will discuss the multiple meanings of the word “home,” brainstorm the reason or significance of the title, and the main themes of the novel.</w:t>
      </w:r>
      <w:r w:rsidR="00DC23D3">
        <w:t xml:space="preserve"> </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41C7A002"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 xml:space="preserve">Would you consider this purpose transformative? (Does the purpose for using this clip add something new to or different from its initially intended use?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35B3F465"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5A2FDF" w:rsidRPr="00733C91">
        <w:rPr>
          <w:highlight w:val="lightGray"/>
        </w:rPr>
        <w:t>Yes.</w:t>
      </w:r>
      <w:r w:rsidR="006E5613" w:rsidRPr="00733C91">
        <w:rPr>
          <w:highlight w:val="lightGray"/>
        </w:rPr>
        <w:t xml:space="preserve"> </w:t>
      </w:r>
      <w:r w:rsidR="00DC23D3" w:rsidRPr="00DC23D3">
        <w:rPr>
          <w:highlight w:val="lightGray"/>
        </w:rPr>
        <w:t xml:space="preserve">As </w:t>
      </w:r>
      <w:proofErr w:type="spellStart"/>
      <w:r w:rsidR="00DC23D3" w:rsidRPr="00DC23D3">
        <w:rPr>
          <w:highlight w:val="lightGray"/>
        </w:rPr>
        <w:t>students</w:t>
      </w:r>
      <w:proofErr w:type="spellEnd"/>
      <w:r w:rsidR="00DC23D3" w:rsidRPr="00DC23D3">
        <w:rPr>
          <w:highlight w:val="lightGray"/>
        </w:rPr>
        <w:t xml:space="preserve"> progress in the language, i</w:t>
      </w:r>
      <w:r w:rsidR="0042166D" w:rsidRPr="00DC23D3">
        <w:rPr>
          <w:highlight w:val="lightGray"/>
        </w:rPr>
        <w:t xml:space="preserve">t is necessary for </w:t>
      </w:r>
      <w:r w:rsidR="00DC23D3" w:rsidRPr="00DC23D3">
        <w:rPr>
          <w:highlight w:val="lightGray"/>
        </w:rPr>
        <w:t>them</w:t>
      </w:r>
      <w:r w:rsidR="0042166D" w:rsidRPr="00DC23D3">
        <w:rPr>
          <w:highlight w:val="lightGray"/>
        </w:rPr>
        <w:t xml:space="preserve"> to be </w:t>
      </w:r>
      <w:r w:rsidR="00DC23D3" w:rsidRPr="00DC23D3">
        <w:rPr>
          <w:highlight w:val="lightGray"/>
        </w:rPr>
        <w:t xml:space="preserve">introduced to larger texts and more complex themes. </w:t>
      </w:r>
      <w:proofErr w:type="spellStart"/>
      <w:r w:rsidR="00DC23D3" w:rsidRPr="00DC23D3">
        <w:rPr>
          <w:highlight w:val="lightGray"/>
        </w:rPr>
        <w:t>Igiaba</w:t>
      </w:r>
      <w:proofErr w:type="spellEnd"/>
      <w:r w:rsidR="00DC23D3" w:rsidRPr="00DC23D3">
        <w:rPr>
          <w:highlight w:val="lightGray"/>
        </w:rPr>
        <w:t xml:space="preserve"> </w:t>
      </w:r>
      <w:proofErr w:type="spellStart"/>
      <w:r w:rsidR="00DC23D3" w:rsidRPr="00DC23D3">
        <w:rPr>
          <w:highlight w:val="lightGray"/>
        </w:rPr>
        <w:t>Scego</w:t>
      </w:r>
      <w:proofErr w:type="spellEnd"/>
      <w:r w:rsidR="00DC23D3" w:rsidRPr="00DC23D3">
        <w:rPr>
          <w:highlight w:val="lightGray"/>
        </w:rPr>
        <w:t xml:space="preserve"> is an important figure in contemporary Italy, and discussion about immigration and Italians with different or multiple cultures is not often presented, leading students to believe—or reinforcing the idea—that Italians are a homogenous people who look, act, worship, and celebrate in the same ways.</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10927250"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42166D" w:rsidRPr="0042166D">
        <w:rPr>
          <w:highlight w:val="lightGray"/>
        </w:rPr>
        <w:t xml:space="preserve">We are using the full clip posted on YouTube, </w:t>
      </w:r>
      <w:r w:rsidR="00DC23D3">
        <w:rPr>
          <w:highlight w:val="lightGray"/>
        </w:rPr>
        <w:t xml:space="preserve">which is </w:t>
      </w:r>
      <w:r w:rsidR="0042166D" w:rsidRPr="0042166D">
        <w:rPr>
          <w:highlight w:val="lightGray"/>
        </w:rPr>
        <w:t>2 minutes and 43 seconds.</w:t>
      </w:r>
      <w:r w:rsidR="00EC20AD">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04CE2F78"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Explain why this amount is being used (in relation to the pedagogical purpose explained above)</w:t>
      </w:r>
      <w:r w:rsidR="0042166D">
        <w:t>.</w:t>
      </w:r>
      <w:r w:rsidR="00465629">
        <w:t xml:space="preserve"> </w:t>
      </w:r>
      <w:r w:rsidR="0042166D" w:rsidRPr="0042166D">
        <w:rPr>
          <w:highlight w:val="lightGray"/>
        </w:rPr>
        <w:t xml:space="preserve">Students should listen to the complete video to have a better understanding of </w:t>
      </w:r>
      <w:proofErr w:type="spellStart"/>
      <w:r w:rsidR="0042166D" w:rsidRPr="0042166D">
        <w:rPr>
          <w:highlight w:val="lightGray"/>
        </w:rPr>
        <w:t>Igiaba</w:t>
      </w:r>
      <w:proofErr w:type="spellEnd"/>
      <w:r w:rsidR="0042166D" w:rsidRPr="0042166D">
        <w:rPr>
          <w:highlight w:val="lightGray"/>
        </w:rPr>
        <w:t xml:space="preserve"> </w:t>
      </w:r>
      <w:proofErr w:type="spellStart"/>
      <w:r w:rsidR="0042166D" w:rsidRPr="0042166D">
        <w:rPr>
          <w:highlight w:val="lightGray"/>
        </w:rPr>
        <w:t>Scego’s</w:t>
      </w:r>
      <w:proofErr w:type="spellEnd"/>
      <w:r w:rsidR="0042166D" w:rsidRPr="0042166D">
        <w:rPr>
          <w:highlight w:val="lightGray"/>
        </w:rPr>
        <w:t xml:space="preserve"> comments and the environment surrounding the topics of immigration and multiculturalism in Italy. They will need an awareness of the context to be able to read the excerpt and to complete reading comprehension activities.</w:t>
      </w:r>
    </w:p>
    <w:p w14:paraId="47A7BD11" w14:textId="6871F8A2" w:rsidR="00465629" w:rsidRDefault="00AD23E1" w:rsidP="00020622">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9C1647">
        <w:fldChar w:fldCharType="begin">
          <w:ffData>
            <w:name w:val="Check8"/>
            <w:enabled/>
            <w:calcOnExit w:val="0"/>
            <w:checkBox>
              <w:sizeAuto/>
              <w:default w:val="0"/>
            </w:checkBox>
          </w:ffData>
        </w:fldChar>
      </w:r>
      <w:bookmarkStart w:id="7" w:name="Check8"/>
      <w:r w:rsidR="009C1647">
        <w:instrText xml:space="preserve"> FORMCHECKBOX </w:instrText>
      </w:r>
      <w:r w:rsidR="00000000">
        <w:fldChar w:fldCharType="separate"/>
      </w:r>
      <w:r w:rsidR="009C1647">
        <w:fldChar w:fldCharType="end"/>
      </w:r>
      <w:bookmarkEnd w:id="7"/>
      <w:r w:rsidR="00465629">
        <w:t xml:space="preserve"> No </w:t>
      </w:r>
      <w:r w:rsidR="009C1647">
        <w:fldChar w:fldCharType="begin">
          <w:ffData>
            <w:name w:val="Check9"/>
            <w:enabled/>
            <w:calcOnExit w:val="0"/>
            <w:checkBox>
              <w:sizeAuto/>
              <w:default w:val="1"/>
            </w:checkBox>
          </w:ffData>
        </w:fldChar>
      </w:r>
      <w:bookmarkStart w:id="8" w:name="Check9"/>
      <w:r w:rsidR="009C1647">
        <w:instrText xml:space="preserve"> FORMCHECKBOX </w:instrText>
      </w:r>
      <w:r w:rsidR="00000000">
        <w:fldChar w:fldCharType="separate"/>
      </w:r>
      <w:r w:rsidR="009C1647">
        <w:fldChar w:fldCharType="end"/>
      </w:r>
      <w:bookmarkEnd w:id="8"/>
    </w:p>
    <w:p w14:paraId="090D13BD" w14:textId="54541E05"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effect sales or distribution of original work or act as competition to original source material?) </w:t>
      </w:r>
      <w:r w:rsidR="00A006C5" w:rsidRPr="00B92C68">
        <w:rPr>
          <w:highlight w:val="lightGray"/>
        </w:rPr>
        <w:t>Th</w:t>
      </w:r>
      <w:r w:rsidR="0042166D">
        <w:rPr>
          <w:highlight w:val="lightGray"/>
        </w:rPr>
        <w:t>e</w:t>
      </w:r>
      <w:r w:rsidR="00A006C5" w:rsidRPr="00B92C68">
        <w:rPr>
          <w:highlight w:val="lightGray"/>
        </w:rPr>
        <w:t xml:space="preserve"> clip </w:t>
      </w:r>
      <w:r w:rsidR="0042166D">
        <w:rPr>
          <w:highlight w:val="lightGray"/>
        </w:rPr>
        <w:t xml:space="preserve">that we use in class </w:t>
      </w:r>
      <w:r w:rsidR="00A006C5" w:rsidRPr="00B92C68">
        <w:rPr>
          <w:highlight w:val="lightGray"/>
        </w:rPr>
        <w:t xml:space="preserve">does not </w:t>
      </w:r>
      <w:r w:rsidR="001D5337" w:rsidRPr="00B92C68">
        <w:rPr>
          <w:highlight w:val="lightGray"/>
        </w:rPr>
        <w:t>affect</w:t>
      </w:r>
      <w:r w:rsidR="00A006C5" w:rsidRPr="00B92C68">
        <w:rPr>
          <w:highlight w:val="lightGray"/>
        </w:rPr>
        <w:t xml:space="preserve"> the original source.</w:t>
      </w:r>
      <w:r w:rsidR="007569D3" w:rsidRPr="00B92C68">
        <w:rPr>
          <w:highlight w:val="lightGray"/>
        </w:rPr>
        <w:t xml:space="preserve"> </w:t>
      </w:r>
      <w:r w:rsidR="00B92C68">
        <w:rPr>
          <w:highlight w:val="lightGray"/>
        </w:rPr>
        <w:t>The clip</w:t>
      </w:r>
      <w:r w:rsidR="00B92C68" w:rsidRPr="00B92C68">
        <w:rPr>
          <w:highlight w:val="lightGray"/>
        </w:rPr>
        <w:t xml:space="preserve"> </w:t>
      </w:r>
      <w:r w:rsidR="00B92C68">
        <w:rPr>
          <w:highlight w:val="lightGray"/>
        </w:rPr>
        <w:t>does not affect sales, is</w:t>
      </w:r>
      <w:r w:rsidR="00B92C68" w:rsidRPr="00B92C68">
        <w:rPr>
          <w:highlight w:val="lightGray"/>
        </w:rPr>
        <w:t xml:space="preserve"> unmodified</w:t>
      </w:r>
      <w:r w:rsidR="00B92C68">
        <w:rPr>
          <w:highlight w:val="lightGray"/>
        </w:rPr>
        <w:t>,</w:t>
      </w:r>
      <w:r w:rsidR="00B92C68" w:rsidRPr="00B92C68">
        <w:rPr>
          <w:highlight w:val="lightGray"/>
        </w:rPr>
        <w:t xml:space="preserve"> and will be used solely by instructors and learners in the context of Italian language learning. </w:t>
      </w:r>
      <w:proofErr w:type="spellStart"/>
      <w:r w:rsidR="0042166D">
        <w:rPr>
          <w:highlight w:val="lightGray"/>
        </w:rPr>
        <w:t>Igiaba</w:t>
      </w:r>
      <w:proofErr w:type="spellEnd"/>
      <w:r w:rsidR="0042166D">
        <w:rPr>
          <w:highlight w:val="lightGray"/>
        </w:rPr>
        <w:t xml:space="preserve"> </w:t>
      </w:r>
      <w:proofErr w:type="spellStart"/>
      <w:r w:rsidR="0042166D">
        <w:rPr>
          <w:highlight w:val="lightGray"/>
        </w:rPr>
        <w:t>Scego</w:t>
      </w:r>
      <w:proofErr w:type="spellEnd"/>
      <w:r w:rsidR="0042166D">
        <w:rPr>
          <w:highlight w:val="lightGray"/>
        </w:rPr>
        <w:t xml:space="preserve"> is a writer an</w:t>
      </w:r>
      <w:r w:rsidR="00DC23D3">
        <w:rPr>
          <w:highlight w:val="lightGray"/>
        </w:rPr>
        <w:t>d</w:t>
      </w:r>
      <w:r w:rsidR="0042166D">
        <w:rPr>
          <w:highlight w:val="lightGray"/>
        </w:rPr>
        <w:t xml:space="preserve"> activist who </w:t>
      </w:r>
      <w:r w:rsidR="00DC23D3">
        <w:rPr>
          <w:highlight w:val="lightGray"/>
        </w:rPr>
        <w:t>regularly communicates</w:t>
      </w:r>
      <w:r w:rsidR="0042166D">
        <w:rPr>
          <w:highlight w:val="lightGray"/>
        </w:rPr>
        <w:t xml:space="preserve"> about her own experiences as a Somali-Italian woman</w:t>
      </w:r>
      <w:r w:rsidR="00B92C68" w:rsidRPr="00DC23D3">
        <w:rPr>
          <w:highlight w:val="lightGray"/>
        </w:rPr>
        <w:t xml:space="preserve">. </w:t>
      </w:r>
      <w:r w:rsidR="00DC23D3">
        <w:rPr>
          <w:highlight w:val="lightGray"/>
        </w:rPr>
        <w:t>Through her writings and discussions, she educates people</w:t>
      </w:r>
      <w:r w:rsidR="00DC23D3" w:rsidRPr="00DC23D3">
        <w:rPr>
          <w:highlight w:val="lightGray"/>
        </w:rPr>
        <w:t xml:space="preserve"> by </w:t>
      </w:r>
      <w:r w:rsidR="00DC23D3">
        <w:rPr>
          <w:highlight w:val="lightGray"/>
        </w:rPr>
        <w:t>giving</w:t>
      </w:r>
      <w:r w:rsidR="00DC23D3" w:rsidRPr="00DC23D3">
        <w:rPr>
          <w:highlight w:val="lightGray"/>
        </w:rPr>
        <w:t xml:space="preserve"> more visibility about the struggles of second-generation Italians or people who have recently immigrated to Italy. It is crucial that students see different representations of Italians than what they see in primary, pedagogical sources, or in mainstream media and cultural depictions.</w:t>
      </w:r>
    </w:p>
    <w:p w14:paraId="74E01A03" w14:textId="77777777" w:rsidR="00B0732E" w:rsidRDefault="00B0732E" w:rsidP="00C017C5">
      <w:pPr>
        <w:rPr>
          <w:b/>
          <w:bCs/>
        </w:rPr>
      </w:pPr>
    </w:p>
    <w:p w14:paraId="0A13CCEE" w14:textId="77777777" w:rsidR="00B0732E" w:rsidRDefault="00B0732E" w:rsidP="00C017C5">
      <w:pPr>
        <w:rPr>
          <w:b/>
          <w:bCs/>
        </w:rPr>
      </w:pPr>
    </w:p>
    <w:p w14:paraId="643663AD" w14:textId="77777777" w:rsidR="00B0732E" w:rsidRDefault="00B0732E" w:rsidP="00C017C5">
      <w:pPr>
        <w:rPr>
          <w:b/>
          <w:bCs/>
        </w:rPr>
      </w:pPr>
    </w:p>
    <w:p w14:paraId="71260429" w14:textId="499D1DF8" w:rsidR="00B0732E" w:rsidRDefault="00B0732E" w:rsidP="00C017C5">
      <w:pPr>
        <w:rPr>
          <w:b/>
          <w:bCs/>
        </w:rPr>
      </w:pPr>
    </w:p>
    <w:p w14:paraId="2B939CAC" w14:textId="4C5C3064" w:rsidR="005A7834" w:rsidRDefault="005A7834" w:rsidP="00C017C5">
      <w:pPr>
        <w:rPr>
          <w:b/>
          <w:bCs/>
        </w:rPr>
      </w:pPr>
    </w:p>
    <w:p w14:paraId="07B95455" w14:textId="6BE4F8D9" w:rsidR="00B92C68" w:rsidRDefault="00B92C68" w:rsidP="00C017C5">
      <w:pPr>
        <w:rPr>
          <w:b/>
          <w:bCs/>
        </w:rPr>
      </w:pPr>
    </w:p>
    <w:p w14:paraId="4A2B90F8" w14:textId="046568EB" w:rsidR="00B92C68" w:rsidRDefault="00B92C68" w:rsidP="00C017C5">
      <w:pPr>
        <w:rPr>
          <w:b/>
          <w:bCs/>
        </w:rPr>
      </w:pPr>
    </w:p>
    <w:p w14:paraId="4176A549" w14:textId="77777777" w:rsidR="00B92C68" w:rsidRDefault="00B92C68" w:rsidP="00C017C5">
      <w:pPr>
        <w:rPr>
          <w:b/>
          <w:bCs/>
        </w:rPr>
      </w:pPr>
    </w:p>
    <w:p w14:paraId="73354583" w14:textId="159ADD3C"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1DF4A" w14:textId="77777777" w:rsidR="00D520DC" w:rsidRDefault="00D520DC" w:rsidP="00FA1669">
      <w:r>
        <w:separator/>
      </w:r>
    </w:p>
  </w:endnote>
  <w:endnote w:type="continuationSeparator" w:id="0">
    <w:p w14:paraId="27BFCFED" w14:textId="77777777" w:rsidR="00D520DC" w:rsidRDefault="00D520DC"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D749D" w14:textId="77777777" w:rsidR="00D520DC" w:rsidRDefault="00D520DC" w:rsidP="00FA1669">
      <w:r>
        <w:separator/>
      </w:r>
    </w:p>
  </w:footnote>
  <w:footnote w:type="continuationSeparator" w:id="0">
    <w:p w14:paraId="2934243D" w14:textId="77777777" w:rsidR="00D520DC" w:rsidRDefault="00D520DC"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622"/>
    <w:rsid w:val="00026AA7"/>
    <w:rsid w:val="000754FE"/>
    <w:rsid w:val="00137ECA"/>
    <w:rsid w:val="001908BB"/>
    <w:rsid w:val="001D5337"/>
    <w:rsid w:val="001F185F"/>
    <w:rsid w:val="002259FE"/>
    <w:rsid w:val="002472E5"/>
    <w:rsid w:val="00286A9B"/>
    <w:rsid w:val="002B4CD3"/>
    <w:rsid w:val="002C340E"/>
    <w:rsid w:val="002F500E"/>
    <w:rsid w:val="00331693"/>
    <w:rsid w:val="003B2F14"/>
    <w:rsid w:val="003C4B65"/>
    <w:rsid w:val="003F7CC7"/>
    <w:rsid w:val="0040136B"/>
    <w:rsid w:val="0042166D"/>
    <w:rsid w:val="00465629"/>
    <w:rsid w:val="004C0B1E"/>
    <w:rsid w:val="0052305C"/>
    <w:rsid w:val="00556C91"/>
    <w:rsid w:val="00594466"/>
    <w:rsid w:val="005A2FDF"/>
    <w:rsid w:val="005A7834"/>
    <w:rsid w:val="005D044F"/>
    <w:rsid w:val="00676AFD"/>
    <w:rsid w:val="006E5613"/>
    <w:rsid w:val="007205E0"/>
    <w:rsid w:val="00733C91"/>
    <w:rsid w:val="00734C22"/>
    <w:rsid w:val="007569D3"/>
    <w:rsid w:val="00782AA3"/>
    <w:rsid w:val="00890569"/>
    <w:rsid w:val="00891F9C"/>
    <w:rsid w:val="008C0B63"/>
    <w:rsid w:val="008C0B8B"/>
    <w:rsid w:val="00906FA4"/>
    <w:rsid w:val="009074CF"/>
    <w:rsid w:val="0091095A"/>
    <w:rsid w:val="00921377"/>
    <w:rsid w:val="00935AA7"/>
    <w:rsid w:val="009872F8"/>
    <w:rsid w:val="00996D0D"/>
    <w:rsid w:val="009B58FC"/>
    <w:rsid w:val="009B5CEB"/>
    <w:rsid w:val="009C1647"/>
    <w:rsid w:val="009E4095"/>
    <w:rsid w:val="00A006C5"/>
    <w:rsid w:val="00A02D70"/>
    <w:rsid w:val="00A02DAD"/>
    <w:rsid w:val="00A31687"/>
    <w:rsid w:val="00A326D4"/>
    <w:rsid w:val="00A70CB7"/>
    <w:rsid w:val="00AC4E65"/>
    <w:rsid w:val="00AD23E1"/>
    <w:rsid w:val="00B0732E"/>
    <w:rsid w:val="00B11AFA"/>
    <w:rsid w:val="00B25E2A"/>
    <w:rsid w:val="00B35D9C"/>
    <w:rsid w:val="00B92C68"/>
    <w:rsid w:val="00BB4AC8"/>
    <w:rsid w:val="00BC1743"/>
    <w:rsid w:val="00BD2769"/>
    <w:rsid w:val="00C017C5"/>
    <w:rsid w:val="00C02464"/>
    <w:rsid w:val="00C144AF"/>
    <w:rsid w:val="00C94519"/>
    <w:rsid w:val="00CA784A"/>
    <w:rsid w:val="00CB10DA"/>
    <w:rsid w:val="00CD1F77"/>
    <w:rsid w:val="00CE55E7"/>
    <w:rsid w:val="00D138AA"/>
    <w:rsid w:val="00D432E4"/>
    <w:rsid w:val="00D520DC"/>
    <w:rsid w:val="00D55C9F"/>
    <w:rsid w:val="00DA2645"/>
    <w:rsid w:val="00DA6636"/>
    <w:rsid w:val="00DC23D3"/>
    <w:rsid w:val="00DC41E2"/>
    <w:rsid w:val="00DD3BA1"/>
    <w:rsid w:val="00E75A82"/>
    <w:rsid w:val="00E82EEC"/>
    <w:rsid w:val="00EC20AD"/>
    <w:rsid w:val="00F10CB8"/>
    <w:rsid w:val="00F5614D"/>
    <w:rsid w:val="00F6016C"/>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341</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38</cp:revision>
  <dcterms:created xsi:type="dcterms:W3CDTF">2022-08-11T18:52:00Z</dcterms:created>
  <dcterms:modified xsi:type="dcterms:W3CDTF">2022-12-30T18:53:00Z</dcterms:modified>
</cp:coreProperties>
</file>